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4018E9" w:rsidRPr="00C0349E">
        <w:trPr>
          <w:cantSplit/>
        </w:trPr>
        <w:tc>
          <w:tcPr>
            <w:tcW w:w="5688" w:type="dxa"/>
          </w:tcPr>
          <w:p w:rsidR="004018E9" w:rsidRDefault="004018E9" w:rsidP="00AB6B62">
            <w:pPr>
              <w:pStyle w:val="Heading5"/>
            </w:pPr>
          </w:p>
          <w:p w:rsidR="004018E9" w:rsidRPr="00834AD7" w:rsidRDefault="004018E9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B9674E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4018E9" w:rsidRPr="00834AD7" w:rsidRDefault="004018E9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4018E9" w:rsidRPr="00834AD7" w:rsidRDefault="004018E9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4018E9" w:rsidRPr="00834AD7" w:rsidRDefault="004018E9" w:rsidP="004C41C9">
            <w:pPr>
              <w:jc w:val="center"/>
              <w:rPr>
                <w:rFonts w:ascii="Arial" w:hAnsi="Arial"/>
                <w:b/>
              </w:rPr>
            </w:pPr>
          </w:p>
          <w:p w:rsidR="004018E9" w:rsidRPr="00834AD7" w:rsidRDefault="00401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4018E9" w:rsidRPr="00834AD7" w:rsidRDefault="00401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4018E9" w:rsidRPr="00834AD7" w:rsidRDefault="00401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4018E9" w:rsidRPr="00834AD7" w:rsidRDefault="004018E9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4018E9" w:rsidRPr="00834AD7" w:rsidRDefault="004018E9" w:rsidP="004C41C9">
            <w:pPr>
              <w:rPr>
                <w:rFonts w:ascii="Arial" w:hAnsi="Arial"/>
                <w:b/>
              </w:rPr>
            </w:pPr>
          </w:p>
          <w:p w:rsidR="004018E9" w:rsidRPr="007D2DB5" w:rsidRDefault="004018E9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Γεωργία Κανακάκη</w:t>
            </w:r>
          </w:p>
          <w:p w:rsidR="004018E9" w:rsidRPr="004C41C9" w:rsidRDefault="004018E9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4018E9" w:rsidRPr="004C41C9" w:rsidRDefault="004018E9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4018E9" w:rsidRPr="004C41C9" w:rsidRDefault="004018E9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 w:rsidRPr="000C5752">
              <w:rPr>
                <w:sz w:val="28"/>
                <w:szCs w:val="28"/>
                <w:lang w:val="en-GB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4018E9" w:rsidRPr="004C41C9" w:rsidRDefault="004018E9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4018E9" w:rsidRDefault="004018E9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4018E9" w:rsidRPr="000F56A7" w:rsidRDefault="00401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4018E9" w:rsidRPr="004C41C9" w:rsidRDefault="00401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27/06/2014</w:t>
            </w:r>
            <w:bookmarkEnd w:id="0"/>
          </w:p>
          <w:p w:rsidR="004018E9" w:rsidRPr="000F56A7" w:rsidRDefault="00401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4018E9" w:rsidRPr="000F56A7" w:rsidRDefault="00401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4018E9" w:rsidRPr="000F56A7" w:rsidRDefault="00401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4018E9" w:rsidRPr="000F56A7" w:rsidRDefault="004018E9" w:rsidP="00AB6B62">
            <w:pPr>
              <w:jc w:val="both"/>
              <w:rPr>
                <w:rFonts w:ascii="Arial" w:hAnsi="Arial" w:cs="Arial"/>
              </w:rPr>
            </w:pPr>
          </w:p>
          <w:p w:rsidR="004018E9" w:rsidRPr="000F56A7" w:rsidRDefault="004018E9" w:rsidP="00AB6B62">
            <w:pPr>
              <w:jc w:val="both"/>
              <w:rPr>
                <w:rFonts w:ascii="Arial" w:hAnsi="Arial" w:cs="Arial"/>
              </w:rPr>
            </w:pPr>
          </w:p>
          <w:p w:rsidR="004018E9" w:rsidRPr="000F56A7" w:rsidRDefault="004018E9" w:rsidP="00AB6B62">
            <w:pPr>
              <w:jc w:val="both"/>
              <w:rPr>
                <w:rFonts w:ascii="Arial" w:hAnsi="Arial" w:cs="Arial"/>
              </w:rPr>
            </w:pPr>
          </w:p>
          <w:p w:rsidR="004018E9" w:rsidRPr="000F56A7" w:rsidRDefault="004018E9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4018E9" w:rsidRPr="000F56A7" w:rsidRDefault="004018E9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4018E9" w:rsidRDefault="00401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4018E9" w:rsidRDefault="00401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4018E9" w:rsidRDefault="004018E9">
      <w:pPr>
        <w:tabs>
          <w:tab w:val="left" w:pos="6379"/>
        </w:tabs>
        <w:ind w:left="1702" w:right="-568"/>
        <w:jc w:val="both"/>
      </w:pPr>
    </w:p>
    <w:p w:rsidR="004018E9" w:rsidRDefault="004018E9">
      <w:pPr>
        <w:tabs>
          <w:tab w:val="left" w:pos="6379"/>
        </w:tabs>
        <w:ind w:left="1702" w:right="-568"/>
        <w:jc w:val="both"/>
      </w:pPr>
    </w:p>
    <w:p w:rsidR="004018E9" w:rsidRDefault="004018E9">
      <w:pPr>
        <w:tabs>
          <w:tab w:val="left" w:pos="6379"/>
        </w:tabs>
        <w:ind w:left="1702" w:right="-568"/>
        <w:jc w:val="both"/>
      </w:pPr>
    </w:p>
    <w:p w:rsidR="004018E9" w:rsidRDefault="004018E9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4018E9" w:rsidRPr="009E634C" w:rsidRDefault="004018E9" w:rsidP="009E634C">
      <w:r>
        <w:rPr>
          <w:lang w:val="de-DE"/>
        </w:rPr>
        <w:t xml:space="preserve">                         </w:t>
      </w:r>
    </w:p>
    <w:p w:rsidR="004018E9" w:rsidRDefault="00401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4018E9" w:rsidRPr="009E634C" w:rsidRDefault="00401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4018E9" w:rsidRDefault="004018E9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4018E9" w:rsidRDefault="004018E9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ΑΒΡΑΜΑΚΗ</w:t>
      </w:r>
      <w:bookmarkEnd w:id="1"/>
      <w:r>
        <w:t xml:space="preserve"> </w:t>
      </w:r>
      <w:bookmarkStart w:id="2" w:name="name"/>
      <w:r w:rsidRPr="006A1C11">
        <w:t>ΧΡΥΣΗ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ΜΙΧΑΗΛ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618509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Ε</w:t>
      </w:r>
      <w:r>
        <w:t xml:space="preserve"> και Μ.Κ.</w:t>
      </w:r>
      <w:r w:rsidRPr="006A1C11">
        <w:t xml:space="preserve"> 1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Μαλίων 1ο</w:t>
      </w:r>
      <w:r>
        <w:t xml:space="preserve">, έχει τις ακόλουθες μεταβολές: </w:t>
      </w:r>
    </w:p>
    <w:p w:rsidR="004018E9" w:rsidRPr="00D713C9" w:rsidRDefault="004018E9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774 / 01-09-2004</w:t>
      </w:r>
    </w:p>
    <w:p w:rsidR="004018E9" w:rsidRPr="00D713C9" w:rsidRDefault="004018E9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01/09/2004</w:t>
      </w:r>
    </w:p>
    <w:p w:rsidR="004018E9" w:rsidRPr="00D713C9" w:rsidRDefault="00401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27/06/2014</w:t>
      </w:r>
      <w:r>
        <w:t xml:space="preserve"> είναι:</w:t>
      </w:r>
      <w:r w:rsidRPr="006A1C11">
        <w:t xml:space="preserve"> Έτη: 10   Μήνες: 7   Ημέρες: 26</w:t>
      </w:r>
    </w:p>
    <w:p w:rsidR="004018E9" w:rsidRPr="004C41C9" w:rsidRDefault="00401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4018E9" w:rsidRDefault="004018E9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4018E9" w:rsidRPr="005332A6" w:rsidRDefault="004018E9" w:rsidP="001123A0">
      <w:pPr>
        <w:tabs>
          <w:tab w:val="left" w:pos="0"/>
        </w:tabs>
        <w:spacing w:line="360" w:lineRule="auto"/>
        <w:jc w:val="both"/>
        <w:rPr>
          <w:sz w:val="22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4018E9" w:rsidRPr="005332A6" w:rsidRDefault="004018E9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</w:p>
    <w:p w:rsidR="004018E9" w:rsidRPr="005332A6" w:rsidRDefault="004018E9" w:rsidP="003E3DEE">
      <w:pPr>
        <w:tabs>
          <w:tab w:val="left" w:pos="0"/>
        </w:tabs>
        <w:spacing w:line="360" w:lineRule="auto"/>
        <w:jc w:val="both"/>
        <w:rPr>
          <w:lang w:val="en-US"/>
        </w:rPr>
      </w:pP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</w:r>
      <w:r w:rsidRPr="003E3DEE">
        <w:tab/>
      </w:r>
      <w:r w:rsidRPr="005332A6">
        <w:t>� ����������� �/���� �.�. ���������</w:t>
      </w:r>
    </w:p>
    <w:p w:rsidR="004018E9" w:rsidRPr="003E3DEE" w:rsidRDefault="004018E9" w:rsidP="003E3DEE">
      <w:pPr>
        <w:tabs>
          <w:tab w:val="left" w:pos="0"/>
        </w:tabs>
        <w:spacing w:line="360" w:lineRule="auto"/>
        <w:jc w:val="both"/>
      </w:pPr>
    </w:p>
    <w:p w:rsidR="004018E9" w:rsidRPr="003E3DEE" w:rsidRDefault="004018E9" w:rsidP="003E3DEE">
      <w:pPr>
        <w:tabs>
          <w:tab w:val="left" w:pos="0"/>
        </w:tabs>
        <w:spacing w:line="360" w:lineRule="auto"/>
        <w:jc w:val="both"/>
      </w:pPr>
    </w:p>
    <w:p w:rsidR="004018E9" w:rsidRPr="0003767F" w:rsidRDefault="004018E9" w:rsidP="0003767F">
      <w:pPr>
        <w:tabs>
          <w:tab w:val="left" w:pos="0"/>
        </w:tabs>
        <w:spacing w:line="360" w:lineRule="auto"/>
        <w:jc w:val="both"/>
        <w:rPr>
          <w:lang w:val="en-US"/>
        </w:rPr>
      </w:pPr>
      <w:r w:rsidRPr="003E3DEE">
        <w:t xml:space="preserve">                                                                      </w:t>
      </w:r>
      <w:r w:rsidRPr="003E3DEE">
        <w:tab/>
      </w:r>
      <w:r w:rsidRPr="003E3DEE">
        <w:tab/>
      </w:r>
      <w:r w:rsidRPr="003E3DEE">
        <w:tab/>
      </w:r>
      <w:r>
        <w:rPr>
          <w:lang w:val="en-US"/>
        </w:rPr>
        <w:t xml:space="preserve">  </w:t>
      </w:r>
      <w:r w:rsidRPr="003E3DEE">
        <w:t>ΚΑΛΟΓΙΑΝΝΑΚΗΣ ΕΜΜΑΝΟΥΗΛ</w:t>
      </w:r>
    </w:p>
    <w:sectPr w:rsidR="004018E9" w:rsidRPr="0003767F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3E3DEE"/>
    <w:rsid w:val="004018E9"/>
    <w:rsid w:val="00405AE3"/>
    <w:rsid w:val="00422E46"/>
    <w:rsid w:val="0043440B"/>
    <w:rsid w:val="004742A1"/>
    <w:rsid w:val="00491A5F"/>
    <w:rsid w:val="004C41C9"/>
    <w:rsid w:val="004C756B"/>
    <w:rsid w:val="004E036E"/>
    <w:rsid w:val="00514F43"/>
    <w:rsid w:val="005332A6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36AF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AF5871"/>
    <w:rsid w:val="00B06EA2"/>
    <w:rsid w:val="00B0755A"/>
    <w:rsid w:val="00B11803"/>
    <w:rsid w:val="00B44EC4"/>
    <w:rsid w:val="00B6209F"/>
    <w:rsid w:val="00B62B18"/>
    <w:rsid w:val="00B91C78"/>
    <w:rsid w:val="00B9674E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95DA0"/>
    <w:rsid w:val="00DA146B"/>
    <w:rsid w:val="00DB4E5D"/>
    <w:rsid w:val="00DD6E9C"/>
    <w:rsid w:val="00DE142D"/>
    <w:rsid w:val="00DF3509"/>
    <w:rsid w:val="00E1748F"/>
    <w:rsid w:val="00EC0050"/>
    <w:rsid w:val="00EC597A"/>
    <w:rsid w:val="00EC5AAC"/>
    <w:rsid w:val="00EE309C"/>
    <w:rsid w:val="00F70C2E"/>
    <w:rsid w:val="00F96F92"/>
    <w:rsid w:val="00FC40A7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9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202</Words>
  <Characters>1096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13</cp:revision>
  <cp:lastPrinted>2011-05-31T10:21:00Z</cp:lastPrinted>
  <dcterms:created xsi:type="dcterms:W3CDTF">2012-09-05T09:33:00Z</dcterms:created>
  <dcterms:modified xsi:type="dcterms:W3CDTF">2014-06-27T12:21:00Z</dcterms:modified>
</cp:coreProperties>
</file>