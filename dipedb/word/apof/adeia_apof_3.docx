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9" w:type="dxa"/>
        <w:jc w:val="center"/>
        <w:tblLook w:val="01E0"/>
      </w:tblPr>
      <w:tblGrid>
        <w:gridCol w:w="4488"/>
        <w:gridCol w:w="4531"/>
      </w:tblGrid>
      <w:tr w:rsidR="008F0F00" w:rsidRPr="000E7F12" w:rsidTr="001260C5">
        <w:trPr>
          <w:jc w:val="center"/>
        </w:trPr>
        <w:tc>
          <w:tcPr>
            <w:tcW w:w="4488" w:type="dxa"/>
            <w:noWrap/>
            <w:vAlign w:val="center"/>
          </w:tcPr>
          <w:p w:rsidR="008F0F00" w:rsidRPr="00997EDD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:rsidR="008F0F00" w:rsidRPr="000E7F12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8F0F00" w:rsidRPr="00997EDD" w:rsidTr="001260C5">
        <w:trPr>
          <w:jc w:val="center"/>
        </w:trPr>
        <w:tc>
          <w:tcPr>
            <w:tcW w:w="4488" w:type="dxa"/>
            <w:noWrap/>
          </w:tcPr>
          <w:p w:rsidR="008F0F00" w:rsidRPr="007F4ABF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7F4ABF">
              <w:rPr>
                <w:lang w:eastAsia="en-US"/>
              </w:rPr>
              <w:t>ΕΛΛΗΝΙΚΗ ΔΗΜΟΚΡΑΤΙΑ</w:t>
            </w:r>
          </w:p>
          <w:p w:rsidR="008F0F00" w:rsidRPr="00636A58" w:rsidRDefault="008F0F00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997EDD">
              <w:rPr>
                <w:lang w:eastAsia="en-US"/>
              </w:rPr>
              <w:t>ΥΠΟΥΡΓΕΙΟ  ΠΑΙΔΕΙΑΣ</w:t>
            </w:r>
            <w:r w:rsidRPr="00A012A8">
              <w:t xml:space="preserve"> </w:t>
            </w:r>
            <w:r>
              <w:t>ΚΑΙ ΘΡΗΣΚΕΥΜΑΤΩΝ</w:t>
            </w:r>
          </w:p>
          <w:p w:rsidR="008F0F00" w:rsidRPr="00997EDD" w:rsidRDefault="008F0F00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203554">
              <w:t>-----</w:t>
            </w:r>
          </w:p>
        </w:tc>
        <w:tc>
          <w:tcPr>
            <w:tcW w:w="4531" w:type="dxa"/>
          </w:tcPr>
          <w:p w:rsidR="008F0F00" w:rsidRPr="00997EDD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8F0F00" w:rsidRPr="00DA06F1" w:rsidTr="001260C5">
        <w:trPr>
          <w:trHeight w:val="814"/>
          <w:jc w:val="center"/>
        </w:trPr>
        <w:tc>
          <w:tcPr>
            <w:tcW w:w="4488" w:type="dxa"/>
            <w:noWrap/>
          </w:tcPr>
          <w:p w:rsidR="008F0F00" w:rsidRPr="00835904" w:rsidRDefault="008F0F0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>ΠΕΡΙΦΕΡΕΙΑΚΗ ΔΙΕΥΘΥΝΣΗ Π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ΚΑΙ Δ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ΕΚΠΑΙΔΕΥΣΗΣ</w:t>
            </w:r>
            <w:r>
              <w:rPr>
                <w:lang w:eastAsia="en-US"/>
              </w:rPr>
              <w:t xml:space="preserve"> ΚΡΗΤΗΣ</w:t>
            </w:r>
          </w:p>
          <w:p w:rsidR="008F0F00" w:rsidRPr="00EF72EB" w:rsidRDefault="008F0F00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 xml:space="preserve">ΔΙΕΥΘΥΝΣΗ </w:t>
            </w:r>
            <w:r>
              <w:rPr>
                <w:lang w:eastAsia="en-US"/>
              </w:rPr>
              <w:t xml:space="preserve">ΠΡΩΤΟΒΑΘΜΙΑΣ </w:t>
            </w:r>
            <w:r w:rsidRPr="00835904">
              <w:rPr>
                <w:lang w:eastAsia="en-US"/>
              </w:rPr>
              <w:t xml:space="preserve">ΕΚΠΑΙΔΕΥΣΗΣ </w:t>
            </w:r>
            <w:r>
              <w:rPr>
                <w:lang w:eastAsia="en-US"/>
              </w:rPr>
              <w:t>ΗΡΑΚΛΕΙΟΥ</w:t>
            </w:r>
          </w:p>
          <w:p w:rsidR="008F0F00" w:rsidRPr="00EF72EB" w:rsidRDefault="008F0F00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7736D0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8F0F00" w:rsidRPr="00EF72EB" w:rsidRDefault="008F0F00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8F0F00" w:rsidRPr="00EF72EB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8F0F00" w:rsidRPr="002674AB" w:rsidRDefault="008F0F00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2674AB">
              <w:rPr>
                <w:b/>
              </w:rPr>
              <w:tab/>
            </w:r>
            <w:r>
              <w:rPr>
                <w:b/>
              </w:rPr>
              <w:t>Ηράκλειο,</w:t>
            </w:r>
            <w:r w:rsidRPr="00033B91">
              <w:rPr>
                <w:b/>
              </w:rPr>
              <w:t xml:space="preserve"> </w:t>
            </w:r>
            <w:r w:rsidRPr="00C21A9C">
              <w:rPr>
                <w:b/>
                <w:szCs w:val="24"/>
              </w:rPr>
              <w:t>28-04-2014</w:t>
            </w:r>
          </w:p>
          <w:p w:rsidR="008F0F00" w:rsidRPr="002674AB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2674AB">
              <w:rPr>
                <w:b/>
              </w:rPr>
              <w:tab/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ρ. Πρωτ.:</w:t>
            </w:r>
            <w:r w:rsidRPr="009A40AD">
              <w:rPr>
                <w:b/>
              </w:rPr>
              <w:t xml:space="preserve"> </w:t>
            </w:r>
            <w:r w:rsidRPr="00C21A9C">
              <w:rPr>
                <w:b/>
                <w:szCs w:val="24"/>
              </w:rPr>
              <w:t>6026</w:t>
            </w:r>
          </w:p>
          <w:p w:rsidR="008F0F00" w:rsidRPr="005A6060" w:rsidRDefault="008F0F00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8F0F00" w:rsidRPr="00EF7E89" w:rsidRDefault="008F0F00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tbl>
      <w:tblPr>
        <w:tblpPr w:leftFromText="180" w:rightFromText="180" w:vertAnchor="text" w:horzAnchor="margin" w:tblpXSpec="center" w:tblpY="25"/>
        <w:tblW w:w="9648" w:type="dxa"/>
        <w:tblLook w:val="01E0"/>
      </w:tblPr>
      <w:tblGrid>
        <w:gridCol w:w="4944"/>
        <w:gridCol w:w="4704"/>
      </w:tblGrid>
      <w:tr w:rsidR="008F0F00" w:rsidTr="001260C5">
        <w:tc>
          <w:tcPr>
            <w:tcW w:w="4944" w:type="dxa"/>
          </w:tcPr>
          <w:p w:rsidR="008F0F00" w:rsidRDefault="008F0F00" w:rsidP="001260C5">
            <w:pPr>
              <w:jc w:val="both"/>
            </w:pPr>
            <w:r>
              <w:t>Ταχ. Δ/νση     : Μεταξοχωρίου 15</w:t>
            </w:r>
          </w:p>
        </w:tc>
        <w:tc>
          <w:tcPr>
            <w:tcW w:w="4704" w:type="dxa"/>
          </w:tcPr>
          <w:p w:rsidR="008F0F00" w:rsidRDefault="008F0F00" w:rsidP="001260C5">
            <w:pPr>
              <w:jc w:val="center"/>
            </w:pPr>
          </w:p>
        </w:tc>
      </w:tr>
      <w:tr w:rsidR="008F0F00" w:rsidTr="001260C5">
        <w:tc>
          <w:tcPr>
            <w:tcW w:w="4944" w:type="dxa"/>
          </w:tcPr>
          <w:p w:rsidR="008F0F00" w:rsidRDefault="008F0F00" w:rsidP="001260C5">
            <w:pPr>
              <w:jc w:val="both"/>
            </w:pPr>
            <w:r>
              <w:t xml:space="preserve">Ταχ. Κώδ.      : </w:t>
            </w:r>
            <w:r w:rsidRPr="00531B60">
              <w:t>713 04 Ηράκλειο</w:t>
            </w:r>
            <w:r>
              <w:t xml:space="preserve">                                          </w:t>
            </w:r>
          </w:p>
        </w:tc>
        <w:tc>
          <w:tcPr>
            <w:tcW w:w="4704" w:type="dxa"/>
          </w:tcPr>
          <w:p w:rsidR="008F0F00" w:rsidRPr="00375E3C" w:rsidRDefault="008F0F00" w:rsidP="001260C5">
            <w:pPr>
              <w:jc w:val="center"/>
            </w:pPr>
          </w:p>
        </w:tc>
      </w:tr>
      <w:tr w:rsidR="008F0F00" w:rsidRPr="00725049" w:rsidTr="001260C5">
        <w:tc>
          <w:tcPr>
            <w:tcW w:w="4944" w:type="dxa"/>
          </w:tcPr>
          <w:p w:rsidR="008F0F00" w:rsidRPr="008F51B6" w:rsidRDefault="008F0F00" w:rsidP="001260C5">
            <w:pPr>
              <w:jc w:val="both"/>
            </w:pPr>
            <w:r>
              <w:t>Τηλέφωνο     : 2810-529310</w:t>
            </w:r>
          </w:p>
        </w:tc>
        <w:tc>
          <w:tcPr>
            <w:tcW w:w="4704" w:type="dxa"/>
          </w:tcPr>
          <w:p w:rsidR="008F0F00" w:rsidRPr="00375E3C" w:rsidRDefault="008F0F00" w:rsidP="001260C5"/>
        </w:tc>
      </w:tr>
      <w:tr w:rsidR="008F0F00" w:rsidRPr="00375E3C" w:rsidTr="001260C5">
        <w:tc>
          <w:tcPr>
            <w:tcW w:w="4944" w:type="dxa"/>
          </w:tcPr>
          <w:p w:rsidR="008F0F00" w:rsidRPr="00531B60" w:rsidRDefault="008F0F00" w:rsidP="001260C5">
            <w:pPr>
              <w:jc w:val="both"/>
            </w:pPr>
            <w:r w:rsidRPr="00375E3C">
              <w:rPr>
                <w:lang w:val="fr-FR"/>
              </w:rPr>
              <w:t xml:space="preserve">Fax            </w:t>
            </w:r>
            <w:r>
              <w:rPr>
                <w:lang w:val="fr-FR"/>
              </w:rPr>
              <w:t xml:space="preserve"> </w:t>
            </w:r>
            <w:r w:rsidRPr="00375E3C">
              <w:rPr>
                <w:lang w:val="fr-FR"/>
              </w:rPr>
              <w:t xml:space="preserve">    : 2810-3726</w:t>
            </w:r>
            <w:r>
              <w:t xml:space="preserve">44      </w:t>
            </w:r>
          </w:p>
        </w:tc>
        <w:tc>
          <w:tcPr>
            <w:tcW w:w="4704" w:type="dxa"/>
          </w:tcPr>
          <w:p w:rsidR="008F0F00" w:rsidRPr="00375E3C" w:rsidRDefault="008F0F00" w:rsidP="001260C5">
            <w:pPr>
              <w:jc w:val="center"/>
              <w:rPr>
                <w:lang w:val="fr-FR"/>
              </w:rPr>
            </w:pPr>
          </w:p>
        </w:tc>
      </w:tr>
      <w:tr w:rsidR="008F0F00" w:rsidRPr="007F5ED1" w:rsidTr="001260C5">
        <w:tc>
          <w:tcPr>
            <w:tcW w:w="4944" w:type="dxa"/>
          </w:tcPr>
          <w:p w:rsidR="008F0F00" w:rsidRPr="00375E3C" w:rsidRDefault="008F0F00" w:rsidP="001260C5">
            <w:pPr>
              <w:jc w:val="both"/>
              <w:rPr>
                <w:lang w:val="fr-FR"/>
              </w:rPr>
            </w:pPr>
            <w:r w:rsidRPr="00531B60">
              <w:t>Ε</w:t>
            </w:r>
            <w:r w:rsidRPr="00375E3C">
              <w:rPr>
                <w:lang w:val="fr-FR"/>
              </w:rPr>
              <w:t>-mail</w:t>
            </w:r>
            <w:r w:rsidRPr="00375E3C">
              <w:rPr>
                <w:lang w:val="fr-FR"/>
              </w:rPr>
              <w:tab/>
              <w:t xml:space="preserve">          : </w:t>
            </w:r>
            <w:hyperlink r:id="rId6" w:history="1">
              <w:r w:rsidRPr="00375E3C">
                <w:rPr>
                  <w:rStyle w:val="Hyperlink"/>
                  <w:lang w:val="fr-FR"/>
                </w:rPr>
                <w:t>mail@dipe.ira.sch.gr</w:t>
              </w:r>
            </w:hyperlink>
            <w:r w:rsidRPr="00375E3C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8F0F00" w:rsidRPr="00375E3C" w:rsidRDefault="008F0F00" w:rsidP="001260C5">
            <w:pPr>
              <w:jc w:val="center"/>
              <w:rPr>
                <w:lang w:val="fr-FR"/>
              </w:rPr>
            </w:pPr>
          </w:p>
        </w:tc>
      </w:tr>
    </w:tbl>
    <w:p w:rsidR="008F0F00" w:rsidRPr="00EF72EB" w:rsidRDefault="008F0F00" w:rsidP="002674AB">
      <w:pPr>
        <w:rPr>
          <w:b/>
          <w:lang w:val="en-GB"/>
        </w:rPr>
      </w:pPr>
      <w:r w:rsidRPr="00CA3517">
        <w:rPr>
          <w:b/>
          <w:lang w:val="en-GB"/>
        </w:rPr>
        <w:t xml:space="preserve">         </w:t>
      </w:r>
    </w:p>
    <w:p w:rsidR="008F0F00" w:rsidRPr="007F5ED1" w:rsidRDefault="008F0F00">
      <w:pPr>
        <w:pStyle w:val="WW-"/>
        <w:rPr>
          <w:rFonts w:ascii="Calibri" w:hAnsi="Calibri"/>
        </w:rPr>
      </w:pPr>
      <w:r w:rsidRPr="007F5ED1">
        <w:rPr>
          <w:rFonts w:ascii="Calibri" w:hAnsi="Calibri"/>
          <w:lang w:val="de-DE"/>
        </w:rPr>
        <w:t xml:space="preserve"> </w:t>
      </w:r>
      <w:r w:rsidRPr="007F5ED1">
        <w:rPr>
          <w:rFonts w:ascii="Calibri" w:hAnsi="Calibri"/>
          <w:b/>
        </w:rPr>
        <w:t>ΘΕΜΑ: ‘’Χορήγηση κανονικής άδειας‘’</w:t>
      </w:r>
    </w:p>
    <w:p w:rsidR="008F0F00" w:rsidRPr="007F5ED1" w:rsidRDefault="008F0F00">
      <w:pPr>
        <w:pStyle w:val="WW-"/>
        <w:rPr>
          <w:rFonts w:ascii="Calibri" w:hAnsi="Calibri"/>
        </w:rPr>
      </w:pPr>
    </w:p>
    <w:p w:rsidR="008F0F00" w:rsidRPr="007F5ED1" w:rsidRDefault="008F0F00">
      <w:pPr>
        <w:pStyle w:val="WW-"/>
        <w:ind w:left="3600" w:firstLine="720"/>
        <w:jc w:val="both"/>
        <w:rPr>
          <w:rFonts w:ascii="Calibri" w:hAnsi="Calibri"/>
        </w:rPr>
      </w:pPr>
      <w:r w:rsidRPr="007F5ED1">
        <w:rPr>
          <w:rFonts w:ascii="Calibri" w:hAnsi="Calibri"/>
          <w:b/>
        </w:rPr>
        <w:t>Α  Π  Ο  Φ  Α  Σ  Η</w:t>
      </w:r>
    </w:p>
    <w:p w:rsidR="008F0F00" w:rsidRPr="007F5ED1" w:rsidRDefault="008F0F00">
      <w:pPr>
        <w:pStyle w:val="WW-"/>
        <w:rPr>
          <w:rFonts w:ascii="Calibri" w:hAnsi="Calibri"/>
        </w:rPr>
      </w:pPr>
      <w:r w:rsidRPr="007F5ED1">
        <w:rPr>
          <w:rFonts w:ascii="Calibri" w:hAnsi="Calibri"/>
        </w:rPr>
        <w:t>΄Εχοντας υπόψη:</w:t>
      </w:r>
    </w:p>
    <w:p w:rsidR="008F0F00" w:rsidRPr="007F5ED1" w:rsidRDefault="008F0F00" w:rsidP="00950EE1">
      <w:pPr>
        <w:pStyle w:val="BodyText"/>
        <w:widowControl/>
        <w:numPr>
          <w:ilvl w:val="0"/>
          <w:numId w:val="1"/>
        </w:numPr>
        <w:suppressAutoHyphens w:val="0"/>
        <w:spacing w:after="0"/>
        <w:jc w:val="both"/>
      </w:pPr>
      <w:r w:rsidRPr="007F5ED1">
        <w:t xml:space="preserve"> Τις διατάξεις του άρθρου 4 της αριθμ. 11770/14-2-1984 Εθνικής Γενικής Συλλογικής Σύμβασης Εργασίας (Ε.Γ.Σ.Σ.Ε.) (ΦΕΚ 81/20-2-84 τ.Β΄. ) σε  συνδυασμό με τις αριθμ. Δ2/1180/24-1-1985   και Δ2/2685/1-3-85 εγκυκλίους του Υ.Π.Ε.Π.Θ.</w:t>
      </w:r>
    </w:p>
    <w:p w:rsidR="008F0F00" w:rsidRPr="007F5ED1" w:rsidRDefault="008F0F00" w:rsidP="00950EE1">
      <w:pPr>
        <w:numPr>
          <w:ilvl w:val="0"/>
          <w:numId w:val="1"/>
        </w:numPr>
        <w:jc w:val="both"/>
      </w:pPr>
      <w:r w:rsidRPr="007F5ED1">
        <w:t>Τις διατάξεις του άρθρου 17 του Ν.1566/85 ‘’Δομή και λειτουργία της Α/θμιας και Δευτεροβάθμιας Εκπ/σης’’</w:t>
      </w:r>
    </w:p>
    <w:p w:rsidR="008F0F00" w:rsidRPr="007F5ED1" w:rsidRDefault="008F0F00" w:rsidP="00950EE1">
      <w:pPr>
        <w:numPr>
          <w:ilvl w:val="0"/>
          <w:numId w:val="1"/>
        </w:numPr>
        <w:jc w:val="both"/>
      </w:pPr>
      <w:r w:rsidRPr="007F5ED1">
        <w:t xml:space="preserve"> Την παρ.8 του άρθρου 20 του Π.Δ. 410/88 και την αριθμ. 44/90 γνωμοδότηση του Ν.Σ.Κ.</w:t>
      </w:r>
    </w:p>
    <w:p w:rsidR="008F0F00" w:rsidRPr="007F5ED1" w:rsidRDefault="008F0F00" w:rsidP="00950EE1">
      <w:pPr>
        <w:numPr>
          <w:ilvl w:val="0"/>
          <w:numId w:val="1"/>
        </w:numPr>
        <w:jc w:val="both"/>
      </w:pPr>
      <w:r w:rsidRPr="007F5ED1">
        <w:t>Τις διατάξεις του άρθρου 14 του Ν. 2817/2000 «Εκπαίδευση των ατόμων με ειδικές εκπαιδευτικές ανάγκες και άλλες διατάξεις»</w:t>
      </w:r>
    </w:p>
    <w:p w:rsidR="008F0F00" w:rsidRPr="007F5ED1" w:rsidRDefault="008F0F00" w:rsidP="00950EE1">
      <w:pPr>
        <w:numPr>
          <w:ilvl w:val="0"/>
          <w:numId w:val="1"/>
        </w:numPr>
        <w:tabs>
          <w:tab w:val="left" w:pos="6096"/>
        </w:tabs>
        <w:jc w:val="both"/>
      </w:pPr>
      <w:r w:rsidRPr="007F5ED1">
        <w:rPr>
          <w:color w:val="000000"/>
        </w:rPr>
        <w:t>Τη με αριθμ. ΣΤ5/23/14-4-2000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 w:rsidR="008F0F00" w:rsidRPr="007F5ED1" w:rsidRDefault="008F0F00" w:rsidP="007F5ED1">
      <w:pPr>
        <w:numPr>
          <w:ilvl w:val="0"/>
          <w:numId w:val="1"/>
        </w:numPr>
        <w:tabs>
          <w:tab w:val="left" w:pos="6096"/>
        </w:tabs>
        <w:jc w:val="both"/>
      </w:pPr>
      <w:r w:rsidRPr="007F5ED1">
        <w:rPr>
          <w:color w:val="000000"/>
        </w:rPr>
        <w:t>Τη με αρ. πρωτ. ΔΙΔΑΔ/Φ.69/51/οικ.34813/27-12-2013 (ΑΔΑ: ΒΛΓΔΧ-ΠΨΦ) με θέμα: «Ρυθμίσεις επί θεμάτων αξιοποίησης ανθρώπινου δυναμικού του Ν. 4210/2013 (ΦΕΚ 254/Α’).»</w:t>
      </w:r>
    </w:p>
    <w:p w:rsidR="008F0F00" w:rsidRPr="007F5ED1" w:rsidRDefault="008F0F00">
      <w:pPr>
        <w:pStyle w:val="WW-"/>
        <w:ind w:left="300"/>
        <w:rPr>
          <w:rFonts w:ascii="Calibri" w:hAnsi="Calibri"/>
        </w:rPr>
      </w:pPr>
    </w:p>
    <w:p w:rsidR="008F0F00" w:rsidRDefault="008F0F00">
      <w:pPr>
        <w:pStyle w:val="WW-"/>
        <w:jc w:val="center"/>
        <w:rPr>
          <w:rFonts w:ascii="Calibri" w:hAnsi="Calibri"/>
          <w:b/>
          <w:sz w:val="28"/>
        </w:rPr>
      </w:pPr>
      <w:r w:rsidRPr="007F5ED1">
        <w:rPr>
          <w:rFonts w:ascii="Calibri" w:hAnsi="Calibri"/>
          <w:b/>
          <w:sz w:val="28"/>
        </w:rPr>
        <w:t>Α π ο φ α σ ί ζ ο υ μ ε:</w:t>
      </w:r>
    </w:p>
    <w:p w:rsidR="008F0F00" w:rsidRPr="007F5ED1" w:rsidRDefault="008F0F00">
      <w:pPr>
        <w:pStyle w:val="WW-"/>
        <w:jc w:val="center"/>
        <w:rPr>
          <w:rFonts w:ascii="Calibri" w:hAnsi="Calibri"/>
        </w:rPr>
      </w:pPr>
    </w:p>
    <w:p w:rsidR="008F0F00" w:rsidRPr="007F5ED1" w:rsidRDefault="008F0F00">
      <w:pPr>
        <w:pStyle w:val="WW-"/>
        <w:jc w:val="both"/>
        <w:rPr>
          <w:rFonts w:ascii="Calibri" w:hAnsi="Calibri"/>
        </w:rPr>
      </w:pPr>
      <w:r w:rsidRPr="007F5ED1">
        <w:rPr>
          <w:rFonts w:ascii="Calibri" w:hAnsi="Calibri"/>
        </w:rPr>
        <w:t xml:space="preserve">                 Χορηγούμε στους κατωτέρω αναφερόμενους υπαλλήλους της Δ/νσης Π/θμιας Εκπ/σης Ηρακλείου κανονική άδεια με αποδοχές, ως ακολούθως:</w:t>
      </w:r>
    </w:p>
    <w:p w:rsidR="008F0F00" w:rsidRPr="007F5ED1" w:rsidRDefault="008F0F00">
      <w:pPr>
        <w:pStyle w:val="WW-"/>
        <w:jc w:val="both"/>
        <w:rPr>
          <w:rFonts w:ascii="Calibri" w:hAnsi="Calibri"/>
        </w:rPr>
      </w:pPr>
    </w:p>
    <w:tbl>
      <w:tblPr>
        <w:tblW w:w="1046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2520"/>
        <w:gridCol w:w="1800"/>
        <w:gridCol w:w="540"/>
        <w:gridCol w:w="1260"/>
        <w:gridCol w:w="900"/>
        <w:gridCol w:w="3448"/>
      </w:tblGrid>
      <w:tr w:rsidR="008F0F00" w:rsidRPr="007F5ED1" w:rsidTr="00DB3754">
        <w:tc>
          <w:tcPr>
            <w:tcW w:w="252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ΗΜ</w:t>
            </w:r>
            <w:r w:rsidRPr="007F5ED1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9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ΑΡ. ΠΡΩΤ</w:t>
            </w:r>
          </w:p>
        </w:tc>
        <w:tc>
          <w:tcPr>
            <w:tcW w:w="344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8F0F00" w:rsidRPr="007F5ED1" w:rsidTr="00DB3754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ΓΚΑΚΟΥ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ΑΙΚΑΤΕΡΙΝΗ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09-04-2014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6026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8F0F00" w:rsidRPr="007F5ED1" w:rsidRDefault="008F0F00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7F5ED1">
              <w:rPr>
                <w:rFonts w:ascii="Calibri" w:hAnsi="Calibri"/>
                <w:sz w:val="22"/>
                <w:szCs w:val="22"/>
              </w:rPr>
              <w:t>Δημοτικό Καστελίου</w:t>
            </w:r>
          </w:p>
        </w:tc>
      </w:tr>
    </w:tbl>
    <w:p w:rsidR="008F0F00" w:rsidRPr="007F5ED1" w:rsidRDefault="008F0F00">
      <w:pPr>
        <w:pStyle w:val="WW-"/>
        <w:jc w:val="both"/>
        <w:rPr>
          <w:rFonts w:ascii="Calibri" w:hAnsi="Calibri"/>
        </w:rPr>
      </w:pPr>
      <w:r w:rsidRPr="007F5ED1">
        <w:rPr>
          <w:rFonts w:ascii="Calibri" w:hAnsi="Calibri"/>
        </w:rPr>
        <w:t xml:space="preserve">       </w:t>
      </w:r>
    </w:p>
    <w:p w:rsidR="008F0F00" w:rsidRPr="007F5ED1" w:rsidRDefault="008F0F00" w:rsidP="00FA5D37">
      <w:pPr>
        <w:pStyle w:val="WW-"/>
        <w:ind w:left="5760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 xml:space="preserve">       Η Δ/ντρια Π. E. Ηρακλείου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 xml:space="preserve">        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 xml:space="preserve">                    </w:t>
      </w:r>
    </w:p>
    <w:p w:rsidR="008F0F00" w:rsidRPr="007F5ED1" w:rsidRDefault="008F0F00" w:rsidP="00FA5D37">
      <w:pPr>
        <w:pStyle w:val="WW-"/>
        <w:tabs>
          <w:tab w:val="left" w:pos="5730"/>
        </w:tabs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 xml:space="preserve">       </w:t>
      </w:r>
      <w:r w:rsidRPr="007F5ED1">
        <w:rPr>
          <w:rFonts w:ascii="Calibri" w:hAnsi="Calibri"/>
          <w:szCs w:val="24"/>
        </w:rPr>
        <w:tab/>
      </w:r>
      <w:r w:rsidRPr="007F5ED1">
        <w:rPr>
          <w:rFonts w:ascii="Calibri" w:hAnsi="Calibri"/>
          <w:szCs w:val="24"/>
        </w:rPr>
        <w:tab/>
        <w:t xml:space="preserve">       ΤΣΙΚΑΛΑΚΗ  ΚΥΡΙΑΚΗ 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  <w:u w:val="single"/>
        </w:rPr>
      </w:pPr>
      <w:r w:rsidRPr="007F5ED1">
        <w:rPr>
          <w:rFonts w:ascii="Calibri" w:hAnsi="Calibri"/>
          <w:szCs w:val="24"/>
        </w:rPr>
        <w:t xml:space="preserve">      </w:t>
      </w:r>
      <w:r w:rsidRPr="007F5ED1">
        <w:rPr>
          <w:rFonts w:ascii="Calibri" w:hAnsi="Calibri"/>
          <w:szCs w:val="24"/>
          <w:u w:val="single"/>
        </w:rPr>
        <w:t>ΚΟΙΝΟΠΟΙΗΣΗ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>1.   Δ/ντές – Προϊ/νους Σχολικών Μονάδων</w:t>
      </w:r>
    </w:p>
    <w:p w:rsidR="008F0F00" w:rsidRPr="007F5ED1" w:rsidRDefault="008F0F00" w:rsidP="00FA5D37">
      <w:pPr>
        <w:pStyle w:val="WW-"/>
        <w:rPr>
          <w:rFonts w:ascii="Calibri" w:hAnsi="Calibri"/>
          <w:szCs w:val="24"/>
        </w:rPr>
      </w:pPr>
      <w:r w:rsidRPr="007F5ED1">
        <w:rPr>
          <w:rFonts w:ascii="Calibri" w:hAnsi="Calibri"/>
          <w:szCs w:val="24"/>
        </w:rPr>
        <w:t>2.   Ενδιαφερόμενους Εκπαιδευτικόύς</w:t>
      </w:r>
    </w:p>
    <w:p w:rsidR="008F0F00" w:rsidRDefault="008F0F00" w:rsidP="007F5ED1">
      <w:pPr>
        <w:pStyle w:val="WW-"/>
        <w:tabs>
          <w:tab w:val="left" w:pos="5954"/>
        </w:tabs>
      </w:pPr>
      <w:r w:rsidRPr="007F5ED1">
        <w:rPr>
          <w:rFonts w:ascii="Calibri" w:hAnsi="Calibri"/>
          <w:szCs w:val="24"/>
        </w:rPr>
        <w:t>3.   Α.Φ.</w:t>
      </w:r>
    </w:p>
    <w:sectPr w:rsidR="008F0F00" w:rsidSect="007F5ED1">
      <w:pgSz w:w="11906" w:h="16838"/>
      <w:pgMar w:top="719" w:right="926" w:bottom="5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1F1B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60C4"/>
    <w:rsid w:val="00017593"/>
    <w:rsid w:val="000249E1"/>
    <w:rsid w:val="00033B91"/>
    <w:rsid w:val="0006172C"/>
    <w:rsid w:val="000C4687"/>
    <w:rsid w:val="000E7F12"/>
    <w:rsid w:val="001260C5"/>
    <w:rsid w:val="00144026"/>
    <w:rsid w:val="001A32AB"/>
    <w:rsid w:val="00203554"/>
    <w:rsid w:val="00247398"/>
    <w:rsid w:val="00260505"/>
    <w:rsid w:val="002674AB"/>
    <w:rsid w:val="002A630B"/>
    <w:rsid w:val="002C0225"/>
    <w:rsid w:val="00346E61"/>
    <w:rsid w:val="0037443A"/>
    <w:rsid w:val="00375E3C"/>
    <w:rsid w:val="003C2B5C"/>
    <w:rsid w:val="003E6799"/>
    <w:rsid w:val="00476F03"/>
    <w:rsid w:val="004859BA"/>
    <w:rsid w:val="004967B0"/>
    <w:rsid w:val="004C1205"/>
    <w:rsid w:val="004D325C"/>
    <w:rsid w:val="004D371A"/>
    <w:rsid w:val="004D792A"/>
    <w:rsid w:val="004E03A8"/>
    <w:rsid w:val="004E2077"/>
    <w:rsid w:val="004E5805"/>
    <w:rsid w:val="00531B60"/>
    <w:rsid w:val="00557AA6"/>
    <w:rsid w:val="005A6060"/>
    <w:rsid w:val="005C200A"/>
    <w:rsid w:val="005F2EE0"/>
    <w:rsid w:val="00613D22"/>
    <w:rsid w:val="00636A58"/>
    <w:rsid w:val="00663483"/>
    <w:rsid w:val="006E502F"/>
    <w:rsid w:val="006F719B"/>
    <w:rsid w:val="00725049"/>
    <w:rsid w:val="007736D0"/>
    <w:rsid w:val="007F4ABF"/>
    <w:rsid w:val="007F5ED1"/>
    <w:rsid w:val="00835904"/>
    <w:rsid w:val="0086303B"/>
    <w:rsid w:val="008F0F00"/>
    <w:rsid w:val="008F51B6"/>
    <w:rsid w:val="00950EE1"/>
    <w:rsid w:val="00997EDD"/>
    <w:rsid w:val="009A40AD"/>
    <w:rsid w:val="009B6CB2"/>
    <w:rsid w:val="009F1578"/>
    <w:rsid w:val="00A012A8"/>
    <w:rsid w:val="00A45487"/>
    <w:rsid w:val="00AA1902"/>
    <w:rsid w:val="00AE25F9"/>
    <w:rsid w:val="00B1629F"/>
    <w:rsid w:val="00BE1AA2"/>
    <w:rsid w:val="00BF0321"/>
    <w:rsid w:val="00BF7910"/>
    <w:rsid w:val="00C21A9C"/>
    <w:rsid w:val="00C64ADC"/>
    <w:rsid w:val="00CA3517"/>
    <w:rsid w:val="00D11E5C"/>
    <w:rsid w:val="00D50F37"/>
    <w:rsid w:val="00D520B7"/>
    <w:rsid w:val="00D76A95"/>
    <w:rsid w:val="00D83E42"/>
    <w:rsid w:val="00DA06F1"/>
    <w:rsid w:val="00DB3754"/>
    <w:rsid w:val="00DC0826"/>
    <w:rsid w:val="00E513E8"/>
    <w:rsid w:val="00E54CEB"/>
    <w:rsid w:val="00EB68F7"/>
    <w:rsid w:val="00EF72EB"/>
    <w:rsid w:val="00EF7E89"/>
    <w:rsid w:val="00F047D5"/>
    <w:rsid w:val="00F1334E"/>
    <w:rsid w:val="00F17C41"/>
    <w:rsid w:val="00F31301"/>
    <w:rsid w:val="00F341A6"/>
    <w:rsid w:val="00F460C4"/>
    <w:rsid w:val="00F80A50"/>
    <w:rsid w:val="00F92FB1"/>
    <w:rsid w:val="00FA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3A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F460C4"/>
    <w:pPr>
      <w:suppressAutoHyphens/>
    </w:pPr>
    <w:rPr>
      <w:color w:val="00000A"/>
      <w:lang w:eastAsia="zh-CN"/>
    </w:rPr>
  </w:style>
  <w:style w:type="character" w:customStyle="1" w:styleId="a0">
    <w:name w:val="Σύνδεσμος διαδικτύου"/>
    <w:basedOn w:val="DefaultParagraphFont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uiPriority w:val="99"/>
    <w:rsid w:val="00F460C4"/>
    <w:rPr>
      <w:rFonts w:cs="Times New Roman"/>
    </w:rPr>
  </w:style>
  <w:style w:type="character" w:customStyle="1" w:styleId="BodyTextChar">
    <w:name w:val="Body Text Char"/>
    <w:basedOn w:val="DefaultParagraphFont"/>
    <w:uiPriority w:val="99"/>
    <w:rsid w:val="00F460C4"/>
    <w:rPr>
      <w:rFonts w:cs="Times New Roman"/>
    </w:rPr>
  </w:style>
  <w:style w:type="character" w:customStyle="1" w:styleId="TitleChar">
    <w:name w:val="Title Char"/>
    <w:basedOn w:val="DefaultParagraphFont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basedOn w:val="DefaultParagraphFont"/>
    <w:uiPriority w:val="99"/>
    <w:rsid w:val="00F460C4"/>
    <w:rPr>
      <w:rFonts w:cs="Times New Roman"/>
    </w:rPr>
  </w:style>
  <w:style w:type="character" w:customStyle="1" w:styleId="BodyTextChar1">
    <w:name w:val="Body Text Char1"/>
    <w:basedOn w:val="DefaultParagraphFont"/>
    <w:uiPriority w:val="99"/>
    <w:rsid w:val="00F460C4"/>
    <w:rPr>
      <w:rFonts w:cs="Times New Roman"/>
    </w:rPr>
  </w:style>
  <w:style w:type="character" w:customStyle="1" w:styleId="TitleChar1">
    <w:name w:val="Title Char1"/>
    <w:basedOn w:val="DefaultParagraphFont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Header">
    <w:name w:val="header"/>
    <w:basedOn w:val="a"/>
    <w:next w:val="BodyText"/>
    <w:link w:val="HeaderChar2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HeaderChar2">
    <w:name w:val="Header Char2"/>
    <w:basedOn w:val="DefaultParagraphFont"/>
    <w:link w:val="Header"/>
    <w:uiPriority w:val="99"/>
    <w:semiHidden/>
    <w:locked/>
    <w:rsid w:val="004E03A8"/>
    <w:rPr>
      <w:rFonts w:cs="Times New Roman"/>
    </w:rPr>
  </w:style>
  <w:style w:type="paragraph" w:styleId="BodyText">
    <w:name w:val="Body Text"/>
    <w:basedOn w:val="a"/>
    <w:link w:val="BodyTextChar2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BodyTextChar2">
    <w:name w:val="Body Text Char2"/>
    <w:basedOn w:val="DefaultParagraphFont"/>
    <w:link w:val="BodyText"/>
    <w:uiPriority w:val="99"/>
    <w:semiHidden/>
    <w:locked/>
    <w:rsid w:val="004E03A8"/>
    <w:rPr>
      <w:rFonts w:cs="Times New Roman"/>
    </w:rPr>
  </w:style>
  <w:style w:type="paragraph" w:styleId="List">
    <w:name w:val="List"/>
    <w:basedOn w:val="BodyText"/>
    <w:uiPriority w:val="99"/>
    <w:rsid w:val="00F460C4"/>
    <w:rPr>
      <w:rFonts w:cs="Mangal"/>
    </w:rPr>
  </w:style>
  <w:style w:type="paragraph" w:styleId="Title">
    <w:name w:val="Title"/>
    <w:basedOn w:val="a"/>
    <w:link w:val="TitleChar2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2">
    <w:name w:val="Title Char2"/>
    <w:basedOn w:val="DefaultParagraphFont"/>
    <w:link w:val="Title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szCs w:val="20"/>
      <w:lang w:eastAsia="zh-CN"/>
    </w:rPr>
  </w:style>
  <w:style w:type="character" w:styleId="Hyperlink">
    <w:name w:val="Hyperlink"/>
    <w:basedOn w:val="DefaultParagraphFont"/>
    <w:uiPriority w:val="99"/>
    <w:rsid w:val="002674A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131</TotalTime>
  <Pages>1</Pages>
  <Words>319</Words>
  <Characters>1727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administrator</cp:lastModifiedBy>
  <cp:revision>22</cp:revision>
  <cp:lastPrinted>2013-02-14T11:34:00Z</cp:lastPrinted>
  <dcterms:created xsi:type="dcterms:W3CDTF">2013-11-26T11:15:00Z</dcterms:created>
  <dcterms:modified xsi:type="dcterms:W3CDTF">2014-02-04T09:58:00Z</dcterms:modified>
</cp:coreProperties>
</file>