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3" w:type="dxa"/>
        <w:jc w:val="center"/>
        <w:tblLook w:val="01E0"/>
      </w:tblPr>
      <w:tblGrid>
        <w:gridCol w:w="4488"/>
        <w:gridCol w:w="5605"/>
      </w:tblGrid>
      <w:tr w:rsidR="0049116F" w:rsidRPr="000E7F12" w:rsidTr="00AE014B">
        <w:trPr>
          <w:jc w:val="center"/>
        </w:trPr>
        <w:tc>
          <w:tcPr>
            <w:tcW w:w="4488" w:type="dxa"/>
            <w:noWrap/>
            <w:vAlign w:val="center"/>
          </w:tcPr>
          <w:p w:rsidR="0049116F" w:rsidRPr="00997EDD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9275E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2.25pt;height:32.25pt;visibility:visible">
                  <v:imagedata r:id="rId5" o:title=""/>
                </v:shape>
              </w:pict>
            </w:r>
          </w:p>
        </w:tc>
        <w:tc>
          <w:tcPr>
            <w:tcW w:w="5605" w:type="dxa"/>
          </w:tcPr>
          <w:p w:rsidR="0049116F" w:rsidRPr="000E7F1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49116F" w:rsidRPr="00997EDD" w:rsidTr="00AE014B">
        <w:trPr>
          <w:jc w:val="center"/>
        </w:trPr>
        <w:tc>
          <w:tcPr>
            <w:tcW w:w="4488" w:type="dxa"/>
            <w:noWrap/>
          </w:tcPr>
          <w:p w:rsidR="0049116F" w:rsidRPr="007F4ABF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49116F" w:rsidRPr="00636A58" w:rsidRDefault="0049116F" w:rsidP="000D5DB8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49116F" w:rsidRPr="00997EDD" w:rsidRDefault="0049116F" w:rsidP="000D5DB8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5605" w:type="dxa"/>
          </w:tcPr>
          <w:p w:rsidR="0049116F" w:rsidRPr="00997EDD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49116F" w:rsidRPr="00DA06F1" w:rsidTr="00AE014B">
        <w:trPr>
          <w:trHeight w:val="814"/>
          <w:jc w:val="center"/>
        </w:trPr>
        <w:tc>
          <w:tcPr>
            <w:tcW w:w="4488" w:type="dxa"/>
            <w:noWrap/>
          </w:tcPr>
          <w:p w:rsidR="0049116F" w:rsidRPr="00835904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49116F" w:rsidRPr="00EF72EB" w:rsidRDefault="0049116F" w:rsidP="000D5DB8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49116F" w:rsidRPr="00EF72EB" w:rsidRDefault="0049116F" w:rsidP="000D5DB8">
            <w:pPr>
              <w:tabs>
                <w:tab w:val="right" w:pos="8306"/>
              </w:tabs>
              <w:jc w:val="center"/>
              <w:rPr>
                <w:sz w:val="20"/>
                <w:szCs w:val="20"/>
              </w:rPr>
            </w:pPr>
            <w:r w:rsidRPr="007736D0">
              <w:rPr>
                <w:sz w:val="20"/>
                <w:szCs w:val="20"/>
              </w:rPr>
              <w:t>ΤΜΗΜΑ ΔΙΟΙΚΗΤΙΚΩΝ ΘΕΜΑΤΩΝ</w:t>
            </w:r>
          </w:p>
          <w:p w:rsidR="0049116F" w:rsidRPr="00EF72EB" w:rsidRDefault="0049116F" w:rsidP="000D5DB8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5605" w:type="dxa"/>
          </w:tcPr>
          <w:p w:rsidR="0049116F" w:rsidRPr="00EF72EB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49116F" w:rsidRPr="002674AB" w:rsidRDefault="0049116F" w:rsidP="000D5DB8">
            <w:pPr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2674AB">
              <w:rPr>
                <w:b/>
                <w:bCs/>
              </w:rPr>
              <w:tab/>
            </w:r>
            <w:r>
              <w:rPr>
                <w:b/>
                <w:bCs/>
              </w:rPr>
              <w:t>Ηράκλειο,</w:t>
            </w:r>
            <w:r w:rsidRPr="00033B91">
              <w:rPr>
                <w:b/>
                <w:bCs/>
              </w:rPr>
              <w:t xml:space="preserve"> </w:t>
            </w:r>
            <w:r w:rsidRPr="00C21A9C">
              <w:rPr>
                <w:b/>
              </w:rPr>
              <w:t>${</w:t>
            </w:r>
            <w:r>
              <w:rPr>
                <w:b/>
                <w:lang w:val="en-US"/>
              </w:rPr>
              <w:t>hmprot</w:t>
            </w:r>
            <w:r w:rsidRPr="00C21A9C">
              <w:rPr>
                <w:b/>
              </w:rPr>
              <w:t>}</w:t>
            </w:r>
          </w:p>
          <w:p w:rsidR="0049116F" w:rsidRPr="002674AB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2674AB"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</w:rPr>
              <w:t>ρ. Πρωτ.:</w:t>
            </w:r>
            <w:r w:rsidRPr="009A40AD">
              <w:rPr>
                <w:b/>
                <w:bCs/>
              </w:rPr>
              <w:t xml:space="preserve"> </w:t>
            </w:r>
            <w:r w:rsidRPr="00C21A9C">
              <w:rPr>
                <w:b/>
              </w:rPr>
              <w:t>${</w:t>
            </w:r>
            <w:r>
              <w:rPr>
                <w:b/>
                <w:lang w:val="en-US"/>
              </w:rPr>
              <w:t>prot</w:t>
            </w:r>
            <w:r w:rsidRPr="00C21A9C">
              <w:rPr>
                <w:b/>
              </w:rPr>
              <w:t>}</w:t>
            </w:r>
          </w:p>
          <w:p w:rsidR="0049116F" w:rsidRPr="005A6060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</w:p>
          <w:p w:rsidR="0049116F" w:rsidRPr="00EF7E89" w:rsidRDefault="0049116F" w:rsidP="000D5DB8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49116F">
        <w:tc>
          <w:tcPr>
            <w:tcW w:w="4944" w:type="dxa"/>
          </w:tcPr>
          <w:p w:rsidR="0049116F" w:rsidRDefault="0049116F" w:rsidP="000D5DB8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49116F" w:rsidRDefault="0049116F" w:rsidP="000D5DB8">
            <w:pPr>
              <w:jc w:val="center"/>
            </w:pPr>
          </w:p>
        </w:tc>
      </w:tr>
      <w:tr w:rsidR="0049116F">
        <w:tc>
          <w:tcPr>
            <w:tcW w:w="4944" w:type="dxa"/>
          </w:tcPr>
          <w:p w:rsidR="0049116F" w:rsidRDefault="0049116F" w:rsidP="000D5DB8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49116F" w:rsidRPr="00375E3C" w:rsidRDefault="0049116F" w:rsidP="000D5DB8">
            <w:pPr>
              <w:jc w:val="center"/>
            </w:pPr>
          </w:p>
        </w:tc>
      </w:tr>
      <w:tr w:rsidR="0049116F" w:rsidRPr="00725049">
        <w:tc>
          <w:tcPr>
            <w:tcW w:w="4944" w:type="dxa"/>
          </w:tcPr>
          <w:p w:rsidR="0049116F" w:rsidRPr="008F51B6" w:rsidRDefault="0049116F" w:rsidP="000D5DB8">
            <w:pPr>
              <w:jc w:val="both"/>
            </w:pPr>
            <w:r>
              <w:t>Τηλέφωνο      : 2810-529310</w:t>
            </w:r>
          </w:p>
        </w:tc>
        <w:tc>
          <w:tcPr>
            <w:tcW w:w="4704" w:type="dxa"/>
          </w:tcPr>
          <w:p w:rsidR="0049116F" w:rsidRPr="00375E3C" w:rsidRDefault="0049116F" w:rsidP="000D5DB8"/>
        </w:tc>
      </w:tr>
      <w:tr w:rsidR="0049116F" w:rsidRPr="00375E3C">
        <w:tc>
          <w:tcPr>
            <w:tcW w:w="4944" w:type="dxa"/>
          </w:tcPr>
          <w:p w:rsidR="0049116F" w:rsidRPr="00531B60" w:rsidRDefault="0049116F" w:rsidP="000D5DB8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49116F" w:rsidRPr="00375E3C" w:rsidRDefault="0049116F" w:rsidP="000D5DB8">
            <w:pPr>
              <w:jc w:val="center"/>
              <w:rPr>
                <w:lang w:val="fr-FR"/>
              </w:rPr>
            </w:pPr>
          </w:p>
        </w:tc>
      </w:tr>
      <w:tr w:rsidR="0049116F" w:rsidRPr="00390FED">
        <w:tc>
          <w:tcPr>
            <w:tcW w:w="4944" w:type="dxa"/>
          </w:tcPr>
          <w:p w:rsidR="0049116F" w:rsidRPr="00375E3C" w:rsidRDefault="0049116F" w:rsidP="000D5DB8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</w:t>
            </w:r>
            <w:r w:rsidRPr="0017769E">
              <w:rPr>
                <w:lang w:val="en-GB"/>
              </w:rPr>
              <w:t xml:space="preserve"> </w:t>
            </w:r>
            <w:r w:rsidRPr="00375E3C">
              <w:rPr>
                <w:lang w:val="fr-FR"/>
              </w:rPr>
              <w:t xml:space="preserve">        : </w:t>
            </w:r>
            <w:hyperlink r:id="rId6" w:history="1">
              <w:r w:rsidRPr="00375E3C">
                <w:rPr>
                  <w:rStyle w:val="Hyperlink"/>
                  <w:rFonts w:cs="Calibri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49116F" w:rsidRPr="00375E3C" w:rsidRDefault="0049116F" w:rsidP="000D5DB8">
            <w:pPr>
              <w:jc w:val="center"/>
              <w:rPr>
                <w:lang w:val="fr-FR"/>
              </w:rPr>
            </w:pPr>
          </w:p>
        </w:tc>
      </w:tr>
    </w:tbl>
    <w:p w:rsidR="0049116F" w:rsidRPr="000D5DB8" w:rsidRDefault="0049116F" w:rsidP="009F131D">
      <w:pPr>
        <w:tabs>
          <w:tab w:val="left" w:pos="6096"/>
        </w:tabs>
        <w:rPr>
          <w:lang w:val="en-GB"/>
        </w:rPr>
      </w:pPr>
    </w:p>
    <w:p w:rsidR="0049116F" w:rsidRDefault="0049116F" w:rsidP="006D45BE">
      <w:pPr>
        <w:pStyle w:val="Heading1"/>
      </w:pPr>
      <w:r>
        <w:t>ΘΕΜΑ: «Χορήγηση άδειας  για άσκηση εκλογικού δικαιώματος»</w:t>
      </w:r>
    </w:p>
    <w:p w:rsidR="0049116F" w:rsidRDefault="0049116F" w:rsidP="006D45BE">
      <w:pPr>
        <w:pStyle w:val="Heading1"/>
      </w:pPr>
      <w:r>
        <w:t xml:space="preserve">  </w:t>
      </w:r>
    </w:p>
    <w:p w:rsidR="0049116F" w:rsidRDefault="0049116F" w:rsidP="009F131D">
      <w:pPr>
        <w:tabs>
          <w:tab w:val="left" w:pos="6096"/>
        </w:tabs>
        <w:jc w:val="both"/>
      </w:pPr>
      <w:r>
        <w:t xml:space="preserve">      Έχοντας υπόψη :</w:t>
      </w:r>
    </w:p>
    <w:p w:rsidR="0049116F" w:rsidRDefault="0049116F" w:rsidP="009F131D">
      <w:pPr>
        <w:numPr>
          <w:ilvl w:val="0"/>
          <w:numId w:val="7"/>
        </w:numPr>
        <w:tabs>
          <w:tab w:val="left" w:pos="6096"/>
        </w:tabs>
        <w:jc w:val="both"/>
      </w:pPr>
      <w:r>
        <w:t>Τις διατάξεις της παρ. 1 του άρθρου 50 του Ν.3528/09-02-2007 ΄΄Κύρωση του Κώδικα Κατάστασης Δημοσίων Πολιτικών Διοικητικών Υπαλλήλων και Υπαλλήλων Ν.Π.Δ.Δ. και άλλες διατάξεις΄΄ (ΦΕΚ 26/09-02-2007 τ. Α΄).</w:t>
      </w:r>
    </w:p>
    <w:p w:rsidR="0049116F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color w:val="000000"/>
        </w:rPr>
      </w:pPr>
      <w:r>
        <w:rPr>
          <w:color w:val="000000"/>
        </w:rPr>
        <w:t>Τις διατάξεις του Π.Δ. 92/1994 «Περι εκλογικής νομοθεσίας»</w:t>
      </w:r>
    </w:p>
    <w:p w:rsidR="0049116F" w:rsidRDefault="0049116F" w:rsidP="00D81DEE">
      <w:pPr>
        <w:numPr>
          <w:ilvl w:val="0"/>
          <w:numId w:val="7"/>
        </w:numPr>
        <w:tabs>
          <w:tab w:val="left" w:pos="6096"/>
        </w:tabs>
        <w:jc w:val="both"/>
      </w:pPr>
      <w:r>
        <w:rPr>
          <w:color w:val="000000"/>
        </w:rPr>
        <w:t>Τη με αριθμ. ΣΤ5/</w:t>
      </w:r>
      <w:r w:rsidRPr="00105363">
        <w:rPr>
          <w:color w:val="000000"/>
        </w:rPr>
        <w:t>56/2000</w:t>
      </w:r>
      <w:r>
        <w:rPr>
          <w:color w:val="000000"/>
        </w:rPr>
        <w:t xml:space="preserve">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49116F" w:rsidRDefault="0049116F" w:rsidP="000D5DB8">
      <w:pPr>
        <w:tabs>
          <w:tab w:val="left" w:pos="6096"/>
        </w:tabs>
        <w:jc w:val="both"/>
      </w:pPr>
    </w:p>
    <w:p w:rsidR="0049116F" w:rsidRDefault="0049116F" w:rsidP="009F131D">
      <w:pPr>
        <w:tabs>
          <w:tab w:val="left" w:pos="6096"/>
        </w:tabs>
        <w:rPr>
          <w:b/>
          <w:sz w:val="28"/>
        </w:rPr>
      </w:pPr>
      <w:r>
        <w:t xml:space="preserve">                                                       </w:t>
      </w:r>
      <w:r>
        <w:rPr>
          <w:b/>
          <w:sz w:val="28"/>
        </w:rPr>
        <w:t>Α   π  ο  φ  α  σ  ί  ζ ο  υ  μ  ε</w:t>
      </w:r>
    </w:p>
    <w:p w:rsidR="0049116F" w:rsidRDefault="0049116F" w:rsidP="009F131D">
      <w:pPr>
        <w:tabs>
          <w:tab w:val="left" w:pos="609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49116F" w:rsidRPr="000D5DB8" w:rsidRDefault="0049116F" w:rsidP="009F131D">
      <w:pPr>
        <w:tabs>
          <w:tab w:val="left" w:pos="6096"/>
        </w:tabs>
      </w:pPr>
      <w:r w:rsidRPr="007F5ED1">
        <w:t xml:space="preserve">Χορηγούμε στους κατωτέρω αναφερόμενους υπαλλήλους της Δ/νσης Π/θμιας Εκπ/σης Ηρακλείου </w:t>
      </w:r>
      <w:r>
        <w:t>εκλογικ</w:t>
      </w:r>
      <w:r w:rsidRPr="007F5ED1">
        <w:t>ή άδεια με αποδοχές, ως ακολούθως:</w:t>
      </w:r>
    </w:p>
    <w:p w:rsidR="0049116F" w:rsidRPr="000D5DB8" w:rsidRDefault="0049116F" w:rsidP="009F131D">
      <w:pPr>
        <w:tabs>
          <w:tab w:val="left" w:pos="6096"/>
        </w:tabs>
      </w:pPr>
    </w:p>
    <w:tbl>
      <w:tblPr>
        <w:tblW w:w="10468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520"/>
        <w:gridCol w:w="1800"/>
        <w:gridCol w:w="540"/>
        <w:gridCol w:w="1260"/>
        <w:gridCol w:w="900"/>
        <w:gridCol w:w="3448"/>
      </w:tblGrid>
      <w:tr w:rsidR="0049116F" w:rsidRPr="007F5ED1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7F5ED1">
              <w:rPr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7F5ED1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7F5ED1">
              <w:rPr>
                <w:sz w:val="22"/>
                <w:szCs w:val="22"/>
              </w:rPr>
              <w:t>ΗΜ</w:t>
            </w:r>
            <w:r w:rsidRPr="007F5ED1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7F5ED1">
              <w:rPr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7F5ED1">
              <w:rPr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7F5ED1">
              <w:rPr>
                <w:sz w:val="22"/>
                <w:szCs w:val="22"/>
              </w:rPr>
              <w:t>ΣΧΟΛΕΙΟ ΥΠΗΡΕΤΗΣΗΣ</w:t>
            </w:r>
          </w:p>
        </w:tc>
      </w:tr>
      <w:tr w:rsidR="0049116F" w:rsidRPr="007F5ED1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9116F" w:rsidRPr="004D325C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4D325C">
              <w:rPr>
                <w:sz w:val="22"/>
                <w:szCs w:val="22"/>
              </w:rPr>
              <w:t>${</w:t>
            </w:r>
            <w:r w:rsidRPr="004D325C">
              <w:rPr>
                <w:sz w:val="22"/>
                <w:szCs w:val="22"/>
                <w:lang w:val="en-US"/>
              </w:rPr>
              <w:t>epwnymo</w:t>
            </w:r>
            <w:r w:rsidRPr="004D325C">
              <w:rPr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4D325C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4D325C">
              <w:rPr>
                <w:sz w:val="22"/>
                <w:szCs w:val="22"/>
              </w:rPr>
              <w:t>${</w:t>
            </w:r>
            <w:r w:rsidRPr="004D325C">
              <w:rPr>
                <w:sz w:val="22"/>
                <w:szCs w:val="22"/>
                <w:lang w:val="en-US"/>
              </w:rPr>
              <w:t>onoma</w:t>
            </w:r>
            <w:r w:rsidRPr="004D325C">
              <w:rPr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4D325C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4D325C">
              <w:rPr>
                <w:sz w:val="22"/>
                <w:szCs w:val="22"/>
              </w:rPr>
              <w:t>${</w:t>
            </w:r>
            <w:r w:rsidRPr="004D325C">
              <w:rPr>
                <w:sz w:val="22"/>
                <w:szCs w:val="22"/>
                <w:lang w:val="en-US"/>
              </w:rPr>
              <w:t>days</w:t>
            </w:r>
            <w:r w:rsidRPr="004D325C">
              <w:rPr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4D325C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4D325C">
              <w:rPr>
                <w:sz w:val="22"/>
                <w:szCs w:val="22"/>
              </w:rPr>
              <w:t>${</w:t>
            </w:r>
            <w:r w:rsidRPr="004D325C">
              <w:rPr>
                <w:sz w:val="22"/>
                <w:szCs w:val="22"/>
                <w:lang w:val="en-US"/>
              </w:rPr>
              <w:t>start</w:t>
            </w:r>
            <w:r w:rsidRPr="004D325C">
              <w:rPr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4D325C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4D325C">
              <w:rPr>
                <w:sz w:val="22"/>
                <w:szCs w:val="22"/>
              </w:rPr>
              <w:t>${</w:t>
            </w:r>
            <w:r w:rsidRPr="004D325C">
              <w:rPr>
                <w:sz w:val="22"/>
                <w:szCs w:val="22"/>
                <w:lang w:val="en-US"/>
              </w:rPr>
              <w:t>protait</w:t>
            </w:r>
            <w:r w:rsidRPr="004D325C">
              <w:rPr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7F5ED1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4D325C">
              <w:rPr>
                <w:sz w:val="22"/>
                <w:szCs w:val="22"/>
              </w:rPr>
              <w:t>${</w:t>
            </w:r>
            <w:r w:rsidRPr="004D325C">
              <w:rPr>
                <w:sz w:val="22"/>
                <w:szCs w:val="22"/>
                <w:lang w:val="en-US"/>
              </w:rPr>
              <w:t>sch</w:t>
            </w:r>
            <w:r w:rsidRPr="004D325C">
              <w:rPr>
                <w:sz w:val="22"/>
                <w:szCs w:val="22"/>
              </w:rPr>
              <w:t>}</w:t>
            </w:r>
          </w:p>
        </w:tc>
      </w:tr>
    </w:tbl>
    <w:p w:rsidR="0049116F" w:rsidRPr="000D5DB8" w:rsidRDefault="0049116F" w:rsidP="009F131D">
      <w:pPr>
        <w:tabs>
          <w:tab w:val="left" w:pos="6096"/>
        </w:tabs>
        <w:rPr>
          <w:lang w:val="en-US"/>
        </w:rPr>
      </w:pPr>
    </w:p>
    <w:p w:rsidR="0049116F" w:rsidRPr="000D5DB8" w:rsidRDefault="0049116F" w:rsidP="009F131D">
      <w:pPr>
        <w:tabs>
          <w:tab w:val="left" w:pos="6096"/>
        </w:tabs>
        <w:rPr>
          <w:lang w:val="en-US"/>
        </w:rPr>
      </w:pPr>
    </w:p>
    <w:p w:rsidR="0049116F" w:rsidRDefault="0049116F">
      <w:pPr>
        <w:jc w:val="both"/>
      </w:pPr>
      <w:r>
        <w:t xml:space="preserve"> ΚΟΙΝΟΠΟΙΗΣΗ</w:t>
      </w:r>
      <w:r>
        <w:tab/>
      </w:r>
      <w:r>
        <w:tab/>
      </w:r>
      <w:r>
        <w:tab/>
        <w:t xml:space="preserve"> </w:t>
      </w:r>
      <w:r>
        <w:tab/>
      </w:r>
    </w:p>
    <w:p w:rsidR="0049116F" w:rsidRDefault="0049116F" w:rsidP="00100D01">
      <w:pPr>
        <w:jc w:val="both"/>
      </w:pPr>
      <w:r>
        <w:t xml:space="preserve">1.  Ενδιαφερόμενους </w:t>
      </w:r>
    </w:p>
    <w:p w:rsidR="0049116F" w:rsidRDefault="0049116F">
      <w:pPr>
        <w:jc w:val="both"/>
      </w:pPr>
      <w:r>
        <w:t xml:space="preserve">2.  Α.Φ. </w:t>
      </w:r>
    </w:p>
    <w:p w:rsidR="0049116F" w:rsidRPr="0035128D" w:rsidRDefault="0049116F">
      <w:pPr>
        <w:jc w:val="both"/>
      </w:pPr>
    </w:p>
    <w:p w:rsidR="0049116F" w:rsidRPr="0035128D" w:rsidRDefault="0049116F">
      <w:pPr>
        <w:jc w:val="both"/>
      </w:pPr>
    </w:p>
    <w:p w:rsidR="0049116F" w:rsidRDefault="0049116F" w:rsidP="006F2EF4">
      <w:pPr>
        <w:ind w:left="5760" w:firstLine="720"/>
        <w:jc w:val="both"/>
      </w:pPr>
      <w:r>
        <w:t>Η Δ/ντρια  Π. Ε. Ν. Ηρακλείου</w:t>
      </w:r>
    </w:p>
    <w:p w:rsidR="0049116F" w:rsidRDefault="0049116F">
      <w:pPr>
        <w:jc w:val="both"/>
      </w:pPr>
    </w:p>
    <w:p w:rsidR="0049116F" w:rsidRDefault="0049116F">
      <w:pPr>
        <w:jc w:val="both"/>
      </w:pPr>
    </w:p>
    <w:p w:rsidR="0049116F" w:rsidRDefault="0049116F">
      <w:pPr>
        <w:jc w:val="both"/>
      </w:pPr>
    </w:p>
    <w:p w:rsidR="0049116F" w:rsidRDefault="0049116F" w:rsidP="006F2EF4">
      <w:pPr>
        <w:ind w:left="6480"/>
        <w:jc w:val="both"/>
      </w:pPr>
      <w:r w:rsidRPr="00390FED">
        <w:t xml:space="preserve">   </w:t>
      </w:r>
      <w:r>
        <w:t>ΤΣΙΚΑΛΑΚΗ  ΚΥΡΙΑΚΗ</w:t>
      </w:r>
    </w:p>
    <w:sectPr w:rsidR="0049116F" w:rsidSect="006835D9">
      <w:pgSz w:w="11906" w:h="16838"/>
      <w:pgMar w:top="540" w:right="566" w:bottom="719" w:left="5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1720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EAF05D2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A1403C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2E593668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45D12690"/>
    <w:multiLevelType w:val="hybridMultilevel"/>
    <w:tmpl w:val="3DD80B2E"/>
    <w:lvl w:ilvl="0" w:tplc="FB5EE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4E430A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69BE600C"/>
    <w:multiLevelType w:val="hybridMultilevel"/>
    <w:tmpl w:val="BF98C85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A4D1E98"/>
    <w:multiLevelType w:val="hybridMultilevel"/>
    <w:tmpl w:val="BE984F9E"/>
    <w:lvl w:ilvl="0" w:tplc="80B4D8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4442"/>
    <w:rsid w:val="00005E6D"/>
    <w:rsid w:val="00033B91"/>
    <w:rsid w:val="000D5DB8"/>
    <w:rsid w:val="000E7F12"/>
    <w:rsid w:val="00100D01"/>
    <w:rsid w:val="00105363"/>
    <w:rsid w:val="0017769E"/>
    <w:rsid w:val="00202A13"/>
    <w:rsid w:val="00203554"/>
    <w:rsid w:val="002674AB"/>
    <w:rsid w:val="00283D2B"/>
    <w:rsid w:val="00324B72"/>
    <w:rsid w:val="0035128D"/>
    <w:rsid w:val="00375216"/>
    <w:rsid w:val="00375E3C"/>
    <w:rsid w:val="00390FED"/>
    <w:rsid w:val="003E6251"/>
    <w:rsid w:val="00435690"/>
    <w:rsid w:val="0049116F"/>
    <w:rsid w:val="004D325C"/>
    <w:rsid w:val="00531B60"/>
    <w:rsid w:val="00561E8F"/>
    <w:rsid w:val="005A6060"/>
    <w:rsid w:val="00636A58"/>
    <w:rsid w:val="006835D9"/>
    <w:rsid w:val="006D45BE"/>
    <w:rsid w:val="006F2EF4"/>
    <w:rsid w:val="00713AFA"/>
    <w:rsid w:val="00725049"/>
    <w:rsid w:val="007736D0"/>
    <w:rsid w:val="007F4A8D"/>
    <w:rsid w:val="007F4ABF"/>
    <w:rsid w:val="007F5ED1"/>
    <w:rsid w:val="0082402D"/>
    <w:rsid w:val="00835904"/>
    <w:rsid w:val="0085235B"/>
    <w:rsid w:val="008F51B6"/>
    <w:rsid w:val="009275E7"/>
    <w:rsid w:val="00997EDD"/>
    <w:rsid w:val="009A40AD"/>
    <w:rsid w:val="009F131D"/>
    <w:rsid w:val="00A012A8"/>
    <w:rsid w:val="00A856B1"/>
    <w:rsid w:val="00A92FA1"/>
    <w:rsid w:val="00AA7A67"/>
    <w:rsid w:val="00AB6841"/>
    <w:rsid w:val="00AE014B"/>
    <w:rsid w:val="00BC7722"/>
    <w:rsid w:val="00C21A9C"/>
    <w:rsid w:val="00C54442"/>
    <w:rsid w:val="00CF19E2"/>
    <w:rsid w:val="00D27FCF"/>
    <w:rsid w:val="00D65BD4"/>
    <w:rsid w:val="00D81DEE"/>
    <w:rsid w:val="00DA06F1"/>
    <w:rsid w:val="00DB7D1A"/>
    <w:rsid w:val="00DF1E7D"/>
    <w:rsid w:val="00E24F8E"/>
    <w:rsid w:val="00E451E5"/>
    <w:rsid w:val="00E90A6C"/>
    <w:rsid w:val="00E96A4E"/>
    <w:rsid w:val="00ED525D"/>
    <w:rsid w:val="00EF72EB"/>
    <w:rsid w:val="00EF7E89"/>
    <w:rsid w:val="00F0205F"/>
    <w:rsid w:val="00F06FEF"/>
    <w:rsid w:val="00F536C4"/>
    <w:rsid w:val="00F9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51E5"/>
    <w:pPr>
      <w:keepNext/>
      <w:tabs>
        <w:tab w:val="left" w:pos="6096"/>
      </w:tabs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51E5"/>
    <w:pPr>
      <w:keepNext/>
      <w:ind w:left="2160"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51E5"/>
    <w:pPr>
      <w:keepNext/>
      <w:outlineLvl w:val="2"/>
    </w:pPr>
    <w:rPr>
      <w:rFonts w:ascii="Arial" w:hAnsi="Arial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51E5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51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51E5"/>
    <w:pPr>
      <w:keepNext/>
      <w:ind w:right="-514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E451E5"/>
    <w:pPr>
      <w:keepNext/>
      <w:ind w:left="2880" w:firstLine="720"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rsid w:val="00E451E5"/>
    <w:pPr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451E5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E451E5"/>
    <w:pPr>
      <w:ind w:right="-154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D45B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uiPriority w:val="99"/>
    <w:rsid w:val="000D5DB8"/>
    <w:pPr>
      <w:suppressAutoHyphens/>
    </w:pPr>
    <w:rPr>
      <w:rFonts w:ascii="Calibri" w:hAnsi="Calibri" w:cs="Calibri"/>
      <w:color w:val="00000A"/>
      <w:sz w:val="24"/>
      <w:szCs w:val="24"/>
      <w:lang w:eastAsia="zh-CN"/>
    </w:rPr>
  </w:style>
  <w:style w:type="character" w:customStyle="1" w:styleId="TitleChar">
    <w:name w:val="Title Char"/>
    <w:basedOn w:val="DefaultParagraphFont"/>
    <w:uiPriority w:val="99"/>
    <w:rsid w:val="006F2EF4"/>
    <w:rPr>
      <w:rFonts w:ascii="Cambria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243</Words>
  <Characters>1316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user</dc:creator>
  <cp:keywords/>
  <dc:description/>
  <cp:lastModifiedBy>administrator</cp:lastModifiedBy>
  <cp:revision>7</cp:revision>
  <cp:lastPrinted>2010-04-30T08:39:00Z</cp:lastPrinted>
  <dcterms:created xsi:type="dcterms:W3CDTF">2014-04-30T09:12:00Z</dcterms:created>
  <dcterms:modified xsi:type="dcterms:W3CDTF">2014-04-30T11:39:00Z</dcterms:modified>
</cp:coreProperties>
</file>