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936AF9" w:rsidRPr="00C0349E">
        <w:trPr>
          <w:cantSplit/>
        </w:trPr>
        <w:tc>
          <w:tcPr>
            <w:tcW w:w="5688" w:type="dxa"/>
          </w:tcPr>
          <w:p w:rsidR="00936AF9" w:rsidRDefault="00936AF9" w:rsidP="00AB6B62">
            <w:pPr>
              <w:pStyle w:val="Heading5"/>
            </w:pPr>
          </w:p>
          <w:p w:rsidR="00936AF9" w:rsidRPr="00834AD7" w:rsidRDefault="00936AF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FC40A7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936AF9" w:rsidRPr="00834AD7" w:rsidRDefault="00936AF9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936AF9" w:rsidRPr="00834AD7" w:rsidRDefault="00936AF9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936AF9" w:rsidRPr="00834AD7" w:rsidRDefault="00936AF9" w:rsidP="004C41C9">
            <w:pPr>
              <w:jc w:val="center"/>
              <w:rPr>
                <w:rFonts w:ascii="Arial" w:hAnsi="Arial"/>
                <w:b/>
              </w:rPr>
            </w:pPr>
          </w:p>
          <w:p w:rsidR="00936AF9" w:rsidRPr="00834AD7" w:rsidRDefault="00936AF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936AF9" w:rsidRPr="00834AD7" w:rsidRDefault="00936AF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936AF9" w:rsidRPr="00834AD7" w:rsidRDefault="00936AF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936AF9" w:rsidRPr="00834AD7" w:rsidRDefault="00936AF9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936AF9" w:rsidRPr="00834AD7" w:rsidRDefault="00936AF9" w:rsidP="004C41C9">
            <w:pPr>
              <w:rPr>
                <w:rFonts w:ascii="Arial" w:hAnsi="Arial"/>
                <w:b/>
              </w:rPr>
            </w:pPr>
          </w:p>
          <w:p w:rsidR="00936AF9" w:rsidRPr="007D2DB5" w:rsidRDefault="00936AF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Γεωργία Κανακάκη</w:t>
            </w:r>
          </w:p>
          <w:p w:rsidR="00936AF9" w:rsidRPr="004C41C9" w:rsidRDefault="00936AF9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936AF9" w:rsidRPr="004C41C9" w:rsidRDefault="00936AF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936AF9" w:rsidRPr="004C41C9" w:rsidRDefault="00936AF9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 w:rsidRPr="000C5752">
              <w:rPr>
                <w:sz w:val="28"/>
                <w:szCs w:val="28"/>
                <w:lang w:val="en-GB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936AF9" w:rsidRPr="004C41C9" w:rsidRDefault="00936AF9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936AF9" w:rsidRDefault="00936AF9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936AF9" w:rsidRPr="000F56A7" w:rsidRDefault="00936AF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936AF9" w:rsidRPr="004C41C9" w:rsidRDefault="00936AF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${date}</w:t>
            </w:r>
            <w:bookmarkEnd w:id="0"/>
          </w:p>
          <w:p w:rsidR="00936AF9" w:rsidRPr="000F56A7" w:rsidRDefault="00936AF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36AF9" w:rsidRPr="000F56A7" w:rsidRDefault="00936AF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936AF9" w:rsidRPr="000F56A7" w:rsidRDefault="00936AF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936AF9" w:rsidRPr="000F56A7" w:rsidRDefault="00936AF9" w:rsidP="00AB6B62">
            <w:pPr>
              <w:jc w:val="both"/>
              <w:rPr>
                <w:rFonts w:ascii="Arial" w:hAnsi="Arial" w:cs="Arial"/>
              </w:rPr>
            </w:pPr>
          </w:p>
          <w:p w:rsidR="00936AF9" w:rsidRPr="000F56A7" w:rsidRDefault="00936AF9" w:rsidP="00AB6B62">
            <w:pPr>
              <w:jc w:val="both"/>
              <w:rPr>
                <w:rFonts w:ascii="Arial" w:hAnsi="Arial" w:cs="Arial"/>
              </w:rPr>
            </w:pPr>
          </w:p>
          <w:p w:rsidR="00936AF9" w:rsidRPr="000F56A7" w:rsidRDefault="00936AF9" w:rsidP="00AB6B62">
            <w:pPr>
              <w:jc w:val="both"/>
              <w:rPr>
                <w:rFonts w:ascii="Arial" w:hAnsi="Arial" w:cs="Arial"/>
              </w:rPr>
            </w:pPr>
          </w:p>
          <w:p w:rsidR="00936AF9" w:rsidRPr="000F56A7" w:rsidRDefault="00936AF9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936AF9" w:rsidRPr="000F56A7" w:rsidRDefault="00936AF9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936AF9" w:rsidRDefault="00936AF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936AF9" w:rsidRDefault="00936AF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936AF9" w:rsidRDefault="00936AF9">
      <w:pPr>
        <w:tabs>
          <w:tab w:val="left" w:pos="6379"/>
        </w:tabs>
        <w:ind w:left="1702" w:right="-568"/>
        <w:jc w:val="both"/>
      </w:pPr>
    </w:p>
    <w:p w:rsidR="00936AF9" w:rsidRDefault="00936AF9">
      <w:pPr>
        <w:tabs>
          <w:tab w:val="left" w:pos="6379"/>
        </w:tabs>
        <w:ind w:left="1702" w:right="-568"/>
        <w:jc w:val="both"/>
      </w:pPr>
    </w:p>
    <w:p w:rsidR="00936AF9" w:rsidRDefault="00936AF9">
      <w:pPr>
        <w:tabs>
          <w:tab w:val="left" w:pos="6379"/>
        </w:tabs>
        <w:ind w:left="1702" w:right="-568"/>
        <w:jc w:val="both"/>
      </w:pPr>
    </w:p>
    <w:p w:rsidR="00936AF9" w:rsidRDefault="00936AF9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936AF9" w:rsidRPr="009E634C" w:rsidRDefault="00936AF9" w:rsidP="009E634C">
      <w:r>
        <w:rPr>
          <w:lang w:val="de-DE"/>
        </w:rPr>
        <w:t xml:space="preserve">                         </w:t>
      </w:r>
    </w:p>
    <w:p w:rsidR="00936AF9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936AF9" w:rsidRPr="009E634C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936AF9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936AF9" w:rsidRDefault="00936AF9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${surname}</w:t>
      </w:r>
      <w:bookmarkEnd w:id="1"/>
      <w:r>
        <w:t xml:space="preserve"> </w:t>
      </w:r>
      <w:bookmarkStart w:id="2" w:name="name"/>
      <w:r w:rsidRPr="006A1C11">
        <w:t>${name}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${father}</w:t>
      </w:r>
      <w:bookmarkEnd w:id="3"/>
      <w:r>
        <w:t xml:space="preserve">), κλάδου </w:t>
      </w:r>
      <w:bookmarkStart w:id="4" w:name="klados"/>
      <w:r w:rsidRPr="006A1C11">
        <w:t>${klados}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${am}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${vath}</w:t>
      </w:r>
      <w:r>
        <w:t xml:space="preserve"> και Μ.Κ.</w:t>
      </w:r>
      <w:r w:rsidRPr="006A1C11">
        <w:t xml:space="preserve"> ${mk}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${organ}</w:t>
      </w:r>
      <w:r>
        <w:t xml:space="preserve">, έχει τις ακόλουθες μεταβολές: </w:t>
      </w:r>
    </w:p>
    <w:p w:rsidR="00936AF9" w:rsidRPr="00D713C9" w:rsidRDefault="00936AF9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${dior} / ${hmdior}</w:t>
      </w:r>
    </w:p>
    <w:p w:rsidR="00936AF9" w:rsidRPr="00D713C9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${hmanal}</w:t>
      </w:r>
    </w:p>
    <w:p w:rsidR="00936AF9" w:rsidRPr="00D713C9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${date}</w:t>
      </w:r>
      <w:r>
        <w:t xml:space="preserve"> είναι:</w:t>
      </w:r>
      <w:r w:rsidRPr="006A1C11">
        <w:t xml:space="preserve"> ${yphr}</w:t>
      </w:r>
    </w:p>
    <w:p w:rsidR="00936AF9" w:rsidRPr="004C41C9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936AF9" w:rsidRDefault="00936AF9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936AF9" w:rsidRDefault="00936AF9" w:rsidP="001123A0">
      <w:pPr>
        <w:tabs>
          <w:tab w:val="left" w:pos="0"/>
        </w:tabs>
        <w:spacing w:line="360" w:lineRule="auto"/>
        <w:jc w:val="both"/>
        <w:rPr>
          <w:sz w:val="22"/>
          <w:lang w:val="en-US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936AF9" w:rsidRPr="00EC597A" w:rsidRDefault="00936AF9" w:rsidP="001123A0">
      <w:pPr>
        <w:tabs>
          <w:tab w:val="left" w:pos="0"/>
        </w:tabs>
        <w:spacing w:line="360" w:lineRule="auto"/>
        <w:jc w:val="both"/>
        <w:rPr>
          <w:rFonts w:cs="Arial"/>
          <w:lang w:val="en-US"/>
        </w:rPr>
      </w:pPr>
    </w:p>
    <w:p w:rsidR="00936AF9" w:rsidRPr="003E3DEE" w:rsidRDefault="00936AF9" w:rsidP="003E3DEE">
      <w:pPr>
        <w:tabs>
          <w:tab w:val="left" w:pos="0"/>
        </w:tabs>
        <w:spacing w:line="360" w:lineRule="auto"/>
        <w:jc w:val="both"/>
      </w:pP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  <w:t>Ο αναπληρωτής Δ/ντης Π.Ε. Ηρακλείου</w:t>
      </w:r>
    </w:p>
    <w:p w:rsidR="00936AF9" w:rsidRPr="003E3DEE" w:rsidRDefault="00936AF9" w:rsidP="003E3DEE">
      <w:pPr>
        <w:tabs>
          <w:tab w:val="left" w:pos="0"/>
        </w:tabs>
        <w:spacing w:line="360" w:lineRule="auto"/>
        <w:jc w:val="both"/>
      </w:pPr>
    </w:p>
    <w:p w:rsidR="00936AF9" w:rsidRPr="003E3DEE" w:rsidRDefault="00936AF9" w:rsidP="003E3DEE">
      <w:pPr>
        <w:tabs>
          <w:tab w:val="left" w:pos="0"/>
        </w:tabs>
        <w:spacing w:line="360" w:lineRule="auto"/>
        <w:jc w:val="both"/>
      </w:pPr>
    </w:p>
    <w:p w:rsidR="00936AF9" w:rsidRPr="0003767F" w:rsidRDefault="00936AF9" w:rsidP="0003767F">
      <w:pPr>
        <w:tabs>
          <w:tab w:val="left" w:pos="0"/>
        </w:tabs>
        <w:spacing w:line="360" w:lineRule="auto"/>
        <w:jc w:val="both"/>
        <w:rPr>
          <w:lang w:val="en-US"/>
        </w:rPr>
      </w:pPr>
      <w:r w:rsidRPr="003E3DEE">
        <w:t xml:space="preserve">                                                                      </w:t>
      </w:r>
      <w:r w:rsidRPr="003E3DEE">
        <w:tab/>
      </w:r>
      <w:r w:rsidRPr="003E3DEE">
        <w:tab/>
      </w:r>
      <w:r w:rsidRPr="003E3DEE">
        <w:tab/>
      </w:r>
      <w:r>
        <w:rPr>
          <w:lang w:val="en-US"/>
        </w:rPr>
        <w:t xml:space="preserve">  </w:t>
      </w:r>
      <w:r w:rsidRPr="003E3DEE">
        <w:t>ΚΑΛΟΓΙΑΝΝΑΚΗΣ ΕΜΜΑΝΟΥΗΛ</w:t>
      </w:r>
    </w:p>
    <w:sectPr w:rsidR="00936AF9" w:rsidRPr="0003767F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3E3DEE"/>
    <w:rsid w:val="00405AE3"/>
    <w:rsid w:val="00422E46"/>
    <w:rsid w:val="0043440B"/>
    <w:rsid w:val="004742A1"/>
    <w:rsid w:val="00491A5F"/>
    <w:rsid w:val="004C41C9"/>
    <w:rsid w:val="004C756B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36AF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97A"/>
    <w:rsid w:val="00EC5AAC"/>
    <w:rsid w:val="00EE309C"/>
    <w:rsid w:val="00F70C2E"/>
    <w:rsid w:val="00F96F92"/>
    <w:rsid w:val="00FC40A7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206</Words>
  <Characters>1114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12</cp:revision>
  <cp:lastPrinted>2011-05-31T10:21:00Z</cp:lastPrinted>
  <dcterms:created xsi:type="dcterms:W3CDTF">2012-09-05T09:33:00Z</dcterms:created>
  <dcterms:modified xsi:type="dcterms:W3CDTF">2014-06-27T09:41:00Z</dcterms:modified>
</cp:coreProperties>
</file>