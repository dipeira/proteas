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BC26A4" w:rsidRPr="00C0349E">
        <w:trPr>
          <w:cantSplit/>
        </w:trPr>
        <w:tc>
          <w:tcPr>
            <w:tcW w:w="5688" w:type="dxa"/>
          </w:tcPr>
          <w:p w:rsidR="00BC26A4" w:rsidRDefault="00BC26A4" w:rsidP="00AB6B62">
            <w:pPr>
              <w:pStyle w:val="Heading5"/>
            </w:pPr>
          </w:p>
          <w:p w:rsidR="00BC26A4" w:rsidRPr="00834AD7" w:rsidRDefault="00BC26A4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B0755A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BC26A4" w:rsidRPr="00834AD7" w:rsidRDefault="00BC26A4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BC26A4" w:rsidRPr="00834AD7" w:rsidRDefault="00BC26A4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BC26A4" w:rsidRPr="00834AD7" w:rsidRDefault="00BC26A4" w:rsidP="004C41C9">
            <w:pPr>
              <w:jc w:val="center"/>
              <w:rPr>
                <w:rFonts w:ascii="Arial" w:hAnsi="Arial"/>
                <w:b/>
              </w:rPr>
            </w:pPr>
          </w:p>
          <w:p w:rsidR="00BC26A4" w:rsidRPr="00834AD7" w:rsidRDefault="00BC26A4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BC26A4" w:rsidRPr="00834AD7" w:rsidRDefault="00BC26A4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BC26A4" w:rsidRPr="00834AD7" w:rsidRDefault="00BC26A4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BC26A4" w:rsidRPr="00834AD7" w:rsidRDefault="00BC26A4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BC26A4" w:rsidRPr="00834AD7" w:rsidRDefault="00BC26A4" w:rsidP="004C41C9">
            <w:pPr>
              <w:rPr>
                <w:rFonts w:ascii="Arial" w:hAnsi="Arial"/>
                <w:b/>
              </w:rPr>
            </w:pPr>
          </w:p>
          <w:p w:rsidR="00BC26A4" w:rsidRPr="007D2DB5" w:rsidRDefault="00BC26A4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Γεωργία Κανακάκη</w:t>
            </w:r>
          </w:p>
          <w:p w:rsidR="00BC26A4" w:rsidRPr="004C41C9" w:rsidRDefault="00BC26A4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BC26A4" w:rsidRPr="004C41C9" w:rsidRDefault="00BC26A4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BC26A4" w:rsidRPr="004C41C9" w:rsidRDefault="00BC26A4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 w:rsidRPr="000C5752">
              <w:rPr>
                <w:sz w:val="28"/>
                <w:szCs w:val="28"/>
                <w:lang w:val="en-GB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BC26A4" w:rsidRPr="004C41C9" w:rsidRDefault="00BC26A4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BC26A4" w:rsidRDefault="00BC26A4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BC26A4" w:rsidRPr="000F56A7" w:rsidRDefault="00BC26A4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BC26A4" w:rsidRPr="004C41C9" w:rsidRDefault="00BC26A4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29/04/2014</w:t>
            </w:r>
            <w:bookmarkEnd w:id="0"/>
          </w:p>
          <w:p w:rsidR="00BC26A4" w:rsidRPr="000F56A7" w:rsidRDefault="00BC26A4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BC26A4" w:rsidRPr="000F56A7" w:rsidRDefault="00BC26A4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BC26A4" w:rsidRPr="000F56A7" w:rsidRDefault="00BC26A4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BC26A4" w:rsidRPr="000F56A7" w:rsidRDefault="00BC26A4" w:rsidP="00AB6B62">
            <w:pPr>
              <w:jc w:val="both"/>
              <w:rPr>
                <w:rFonts w:ascii="Arial" w:hAnsi="Arial" w:cs="Arial"/>
              </w:rPr>
            </w:pPr>
          </w:p>
          <w:p w:rsidR="00BC26A4" w:rsidRPr="000F56A7" w:rsidRDefault="00BC26A4" w:rsidP="00AB6B62">
            <w:pPr>
              <w:jc w:val="both"/>
              <w:rPr>
                <w:rFonts w:ascii="Arial" w:hAnsi="Arial" w:cs="Arial"/>
              </w:rPr>
            </w:pPr>
          </w:p>
          <w:p w:rsidR="00BC26A4" w:rsidRPr="000F56A7" w:rsidRDefault="00BC26A4" w:rsidP="00AB6B62">
            <w:pPr>
              <w:jc w:val="both"/>
              <w:rPr>
                <w:rFonts w:ascii="Arial" w:hAnsi="Arial" w:cs="Arial"/>
              </w:rPr>
            </w:pPr>
          </w:p>
          <w:p w:rsidR="00BC26A4" w:rsidRPr="000F56A7" w:rsidRDefault="00BC26A4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BC26A4" w:rsidRPr="000F56A7" w:rsidRDefault="00BC26A4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BC26A4" w:rsidRDefault="00BC26A4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BC26A4" w:rsidRDefault="00BC26A4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BC26A4" w:rsidRDefault="00BC26A4">
      <w:pPr>
        <w:tabs>
          <w:tab w:val="left" w:pos="6379"/>
        </w:tabs>
        <w:ind w:left="1702" w:right="-568"/>
        <w:jc w:val="both"/>
      </w:pPr>
    </w:p>
    <w:p w:rsidR="00BC26A4" w:rsidRDefault="00BC26A4">
      <w:pPr>
        <w:tabs>
          <w:tab w:val="left" w:pos="6379"/>
        </w:tabs>
        <w:ind w:left="1702" w:right="-568"/>
        <w:jc w:val="both"/>
      </w:pPr>
    </w:p>
    <w:p w:rsidR="00BC26A4" w:rsidRDefault="00BC26A4">
      <w:pPr>
        <w:tabs>
          <w:tab w:val="left" w:pos="6379"/>
        </w:tabs>
        <w:ind w:left="1702" w:right="-568"/>
        <w:jc w:val="both"/>
      </w:pPr>
    </w:p>
    <w:p w:rsidR="00BC26A4" w:rsidRDefault="00BC26A4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BC26A4" w:rsidRPr="009E634C" w:rsidRDefault="00BC26A4" w:rsidP="009E634C">
      <w:r>
        <w:rPr>
          <w:lang w:val="de-DE"/>
        </w:rPr>
        <w:t xml:space="preserve">                         </w:t>
      </w:r>
    </w:p>
    <w:p w:rsidR="00BC26A4" w:rsidRDefault="00BC26A4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BC26A4" w:rsidRPr="009E634C" w:rsidRDefault="00BC26A4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BC26A4" w:rsidRDefault="00BC26A4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BC26A4" w:rsidRDefault="00BC26A4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ΔΑΣΚΑΛΑΚΗΣ</w:t>
      </w:r>
      <w:bookmarkEnd w:id="1"/>
      <w:r>
        <w:t xml:space="preserve"> </w:t>
      </w:r>
      <w:bookmarkStart w:id="2" w:name="name"/>
      <w:r w:rsidRPr="006A1C11">
        <w:t>ΓΕΩΡΓΙΟΣ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ΕΜΜΑΝΟΥΗΛ</w:t>
      </w:r>
      <w:bookmarkEnd w:id="3"/>
      <w:r>
        <w:t xml:space="preserve">), κλάδου </w:t>
      </w:r>
      <w:bookmarkStart w:id="4" w:name="klados"/>
      <w:r w:rsidRPr="006A1C11">
        <w:t>ΠΕ70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585368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Γ</w:t>
      </w:r>
      <w:r>
        <w:t xml:space="preserve"> και Μ.Κ.</w:t>
      </w:r>
      <w:r w:rsidRPr="006A1C11">
        <w:t xml:space="preserve"> 1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Δημοτικό Ηρακλείου 26ο</w:t>
      </w:r>
      <w:r>
        <w:t xml:space="preserve">, έχει τις ακόλουθες μεταβολές: </w:t>
      </w:r>
    </w:p>
    <w:p w:rsidR="00BC26A4" w:rsidRPr="00D713C9" w:rsidRDefault="00BC26A4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165 / 02-09-1998</w:t>
      </w:r>
    </w:p>
    <w:p w:rsidR="00BC26A4" w:rsidRPr="00D713C9" w:rsidRDefault="00BC26A4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03/09/1998</w:t>
      </w:r>
    </w:p>
    <w:p w:rsidR="00BC26A4" w:rsidRPr="00D713C9" w:rsidRDefault="00BC26A4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29/04/2014</w:t>
      </w:r>
      <w:r>
        <w:t xml:space="preserve"> είναι:</w:t>
      </w:r>
      <w:r w:rsidRPr="006A1C11">
        <w:t xml:space="preserve"> Έτη: 17   Μήνες: 11   Ημέρες: 7</w:t>
      </w:r>
    </w:p>
    <w:p w:rsidR="00BC26A4" w:rsidRPr="004C41C9" w:rsidRDefault="00BC26A4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BC26A4" w:rsidRDefault="00BC26A4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BC26A4" w:rsidRDefault="00BC26A4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BC26A4" w:rsidRDefault="00BC26A4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BC26A4" w:rsidRDefault="00BC26A4" w:rsidP="001123A0">
                  <w:pPr>
                    <w:jc w:val="center"/>
                  </w:pPr>
                  <w:r>
                    <w:t>Η Δ/ντρια Π.Ε. Ηρακλείου</w:t>
                  </w:r>
                </w:p>
                <w:p w:rsidR="00BC26A4" w:rsidRDefault="00BC26A4" w:rsidP="001123A0">
                  <w:pPr>
                    <w:jc w:val="center"/>
                  </w:pPr>
                </w:p>
                <w:p w:rsidR="00BC26A4" w:rsidRDefault="00BC26A4" w:rsidP="001123A0">
                  <w:pPr>
                    <w:jc w:val="center"/>
                  </w:pPr>
                </w:p>
                <w:p w:rsidR="00BC26A4" w:rsidRDefault="00BC26A4" w:rsidP="001123A0">
                  <w:pPr>
                    <w:jc w:val="center"/>
                  </w:pPr>
                </w:p>
                <w:p w:rsidR="00BC26A4" w:rsidRDefault="00BC26A4" w:rsidP="001123A0">
                  <w:pPr>
                    <w:jc w:val="center"/>
                  </w:pPr>
                </w:p>
                <w:p w:rsidR="00BC26A4" w:rsidRPr="007D2DB5" w:rsidRDefault="00BC26A4" w:rsidP="001123A0">
                  <w:pPr>
                    <w:jc w:val="center"/>
                    <w:rPr>
                      <w:lang w:val="en-US"/>
                    </w:rPr>
                  </w:pPr>
                  <w:r>
                    <w:t xml:space="preserve">ΚΥΡΙΑΚΗ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ΤΣΙΚΑΛΑΚΗ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BC26A4" w:rsidRPr="00A14716" w:rsidRDefault="00BC26A4" w:rsidP="00A14716">
      <w:pPr>
        <w:spacing w:after="120"/>
        <w:ind w:left="1702"/>
        <w:jc w:val="both"/>
        <w:rPr>
          <w:b/>
        </w:rPr>
      </w:pPr>
    </w:p>
    <w:sectPr w:rsidR="00BC26A4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C5752"/>
    <w:rsid w:val="000D3012"/>
    <w:rsid w:val="000D607A"/>
    <w:rsid w:val="000F56A7"/>
    <w:rsid w:val="00102D07"/>
    <w:rsid w:val="001123A0"/>
    <w:rsid w:val="001628C7"/>
    <w:rsid w:val="001639A1"/>
    <w:rsid w:val="001A0CB9"/>
    <w:rsid w:val="001D4238"/>
    <w:rsid w:val="002004D9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22E46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0755A"/>
    <w:rsid w:val="00B11803"/>
    <w:rsid w:val="00B44EC4"/>
    <w:rsid w:val="00B6209F"/>
    <w:rsid w:val="00B62B18"/>
    <w:rsid w:val="00B91C78"/>
    <w:rsid w:val="00BC26A4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187</Words>
  <Characters>1010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8</cp:revision>
  <cp:lastPrinted>2011-05-31T10:21:00Z</cp:lastPrinted>
  <dcterms:created xsi:type="dcterms:W3CDTF">2012-09-05T09:33:00Z</dcterms:created>
  <dcterms:modified xsi:type="dcterms:W3CDTF">2014-04-28T07:15:00Z</dcterms:modified>
</cp:coreProperties>
</file>