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6378E9" w:rsidRPr="00C0349E">
        <w:trPr>
          <w:cantSplit/>
        </w:trPr>
        <w:tc>
          <w:tcPr>
            <w:tcW w:w="5688" w:type="dxa"/>
          </w:tcPr>
          <w:p w:rsidR="006378E9" w:rsidRDefault="006378E9" w:rsidP="00AB6B62">
            <w:pPr>
              <w:pStyle w:val="Heading5"/>
            </w:pPr>
          </w:p>
          <w:p w:rsidR="006378E9" w:rsidRPr="00834AD7" w:rsidRDefault="006378E9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B62B18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6378E9" w:rsidRPr="00834AD7" w:rsidRDefault="006378E9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6378E9" w:rsidRPr="00834AD7" w:rsidRDefault="006378E9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  <w:r w:rsidRPr="00834AD7">
              <w:rPr>
                <w:b/>
              </w:rPr>
              <w:t>,</w:t>
            </w:r>
          </w:p>
          <w:p w:rsidR="006378E9" w:rsidRPr="00834AD7" w:rsidRDefault="006378E9" w:rsidP="007415B9">
            <w:pPr>
              <w:jc w:val="center"/>
              <w:rPr>
                <w:b/>
              </w:rPr>
            </w:pPr>
            <w:r>
              <w:rPr>
                <w:b/>
              </w:rPr>
              <w:t>ΠΟΛΙΤΙΣΜΟΥ &amp; ΑΘΛΗΤΙΣΜΟΥ</w:t>
            </w:r>
          </w:p>
          <w:p w:rsidR="006378E9" w:rsidRPr="00834AD7" w:rsidRDefault="006378E9" w:rsidP="004C41C9">
            <w:pPr>
              <w:jc w:val="center"/>
              <w:rPr>
                <w:rFonts w:ascii="Arial" w:hAnsi="Arial"/>
                <w:b/>
              </w:rPr>
            </w:pPr>
          </w:p>
          <w:p w:rsidR="006378E9" w:rsidRPr="00834AD7" w:rsidRDefault="006378E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6378E9" w:rsidRPr="00834AD7" w:rsidRDefault="006378E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6378E9" w:rsidRPr="00834AD7" w:rsidRDefault="006378E9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6378E9" w:rsidRPr="00834AD7" w:rsidRDefault="006378E9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6378E9" w:rsidRPr="00834AD7" w:rsidRDefault="006378E9" w:rsidP="004C41C9">
            <w:pPr>
              <w:rPr>
                <w:rFonts w:ascii="Arial" w:hAnsi="Arial"/>
                <w:b/>
              </w:rPr>
            </w:pPr>
          </w:p>
          <w:p w:rsidR="006378E9" w:rsidRPr="004C41C9" w:rsidRDefault="006378E9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6378E9" w:rsidRPr="004C41C9" w:rsidRDefault="006378E9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6378E9" w:rsidRPr="004C41C9" w:rsidRDefault="006378E9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2810-529309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6378E9" w:rsidRPr="004C41C9" w:rsidRDefault="006378E9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6378E9" w:rsidRDefault="006378E9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6378E9" w:rsidRPr="000F56A7" w:rsidRDefault="006378E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6378E9" w:rsidRPr="004C41C9" w:rsidRDefault="006378E9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10/04/2013</w:t>
            </w:r>
            <w:bookmarkEnd w:id="0"/>
          </w:p>
          <w:p w:rsidR="006378E9" w:rsidRPr="000F56A7" w:rsidRDefault="006378E9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</w:rPr>
            </w:pP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</w:rPr>
            </w:pPr>
          </w:p>
          <w:p w:rsidR="006378E9" w:rsidRPr="000F56A7" w:rsidRDefault="006378E9" w:rsidP="00AB6B62">
            <w:pPr>
              <w:jc w:val="both"/>
              <w:rPr>
                <w:rFonts w:ascii="Arial" w:hAnsi="Arial" w:cs="Arial"/>
              </w:rPr>
            </w:pPr>
          </w:p>
          <w:p w:rsidR="006378E9" w:rsidRPr="000F56A7" w:rsidRDefault="006378E9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6378E9" w:rsidRPr="000F56A7" w:rsidRDefault="006378E9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6378E9" w:rsidRDefault="006378E9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6378E9" w:rsidRDefault="006378E9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6378E9" w:rsidRDefault="006378E9">
      <w:pPr>
        <w:tabs>
          <w:tab w:val="left" w:pos="6379"/>
        </w:tabs>
        <w:ind w:left="1702" w:right="-568"/>
        <w:jc w:val="both"/>
      </w:pPr>
    </w:p>
    <w:p w:rsidR="006378E9" w:rsidRDefault="006378E9">
      <w:pPr>
        <w:tabs>
          <w:tab w:val="left" w:pos="6379"/>
        </w:tabs>
        <w:ind w:left="1702" w:right="-568"/>
        <w:jc w:val="both"/>
      </w:pPr>
    </w:p>
    <w:p w:rsidR="006378E9" w:rsidRDefault="006378E9">
      <w:pPr>
        <w:tabs>
          <w:tab w:val="left" w:pos="6379"/>
        </w:tabs>
        <w:ind w:left="1702" w:right="-568"/>
        <w:jc w:val="both"/>
      </w:pPr>
    </w:p>
    <w:p w:rsidR="006378E9" w:rsidRDefault="006378E9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6378E9" w:rsidRPr="009E634C" w:rsidRDefault="006378E9" w:rsidP="009E634C">
      <w:r>
        <w:rPr>
          <w:lang w:val="de-DE"/>
        </w:rPr>
        <w:t xml:space="preserve">                         </w:t>
      </w:r>
    </w:p>
    <w:p w:rsidR="006378E9" w:rsidRDefault="006378E9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6378E9" w:rsidRPr="009E634C" w:rsidRDefault="006378E9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6378E9" w:rsidRDefault="006378E9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6378E9" w:rsidRDefault="006378E9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ΔΕΤΟΡΑΚΗ</w:t>
      </w:r>
      <w:bookmarkEnd w:id="1"/>
      <w:r>
        <w:t xml:space="preserve"> </w:t>
      </w:r>
      <w:bookmarkStart w:id="2" w:name="name"/>
      <w:r w:rsidRPr="006A1C11">
        <w:t>ΑΙΚΑΤΕΡΙΝΗ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ΕΥΣΤΑΘΙΟΣ</w:t>
      </w:r>
      <w:bookmarkEnd w:id="3"/>
      <w:r>
        <w:t xml:space="preserve">), κλάδου </w:t>
      </w:r>
      <w:bookmarkStart w:id="4" w:name="klados"/>
      <w:r w:rsidRPr="006A1C11">
        <w:t>ΠΕ70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618322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Ε</w:t>
      </w:r>
      <w:r>
        <w:t xml:space="preserve"> και Μ.Κ.</w:t>
      </w:r>
      <w:r w:rsidRPr="006A1C11">
        <w:t xml:space="preserve"> 2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Δημοτικό Ασημίου</w:t>
      </w:r>
      <w:r>
        <w:t xml:space="preserve">, έχει τις ακόλουθες μεταβολές: </w:t>
      </w:r>
    </w:p>
    <w:p w:rsidR="006378E9" w:rsidRPr="00D713C9" w:rsidRDefault="006378E9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774 / 20-08-2008</w:t>
      </w:r>
    </w:p>
    <w:p w:rsidR="006378E9" w:rsidRPr="00D713C9" w:rsidRDefault="006378E9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21/08/2008</w:t>
      </w:r>
    </w:p>
    <w:p w:rsidR="006378E9" w:rsidRPr="00D713C9" w:rsidRDefault="006378E9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10/04/2013</w:t>
      </w:r>
      <w:r>
        <w:t xml:space="preserve"> είναι:</w:t>
      </w:r>
      <w:r w:rsidRPr="006A1C11">
        <w:t xml:space="preserve"> Έτη: 6   Μήνες: 0   Ημέρες: 5</w:t>
      </w:r>
    </w:p>
    <w:p w:rsidR="006378E9" w:rsidRPr="004C41C9" w:rsidRDefault="006378E9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6378E9" w:rsidRDefault="006378E9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6378E9" w:rsidRDefault="006378E9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6378E9" w:rsidRDefault="006378E9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6378E9" w:rsidRDefault="006378E9" w:rsidP="001123A0">
                  <w:pPr>
                    <w:jc w:val="center"/>
                  </w:pPr>
                  <w:r>
                    <w:t>Η Δ/ντρια Π.Ε. Ν. Ηρακλείου</w:t>
                  </w:r>
                </w:p>
                <w:p w:rsidR="006378E9" w:rsidRDefault="006378E9" w:rsidP="001123A0">
                  <w:pPr>
                    <w:jc w:val="center"/>
                  </w:pPr>
                </w:p>
                <w:p w:rsidR="006378E9" w:rsidRDefault="006378E9" w:rsidP="001123A0">
                  <w:pPr>
                    <w:jc w:val="center"/>
                  </w:pPr>
                </w:p>
                <w:p w:rsidR="006378E9" w:rsidRDefault="006378E9" w:rsidP="001123A0">
                  <w:pPr>
                    <w:jc w:val="center"/>
                  </w:pPr>
                </w:p>
                <w:p w:rsidR="006378E9" w:rsidRDefault="006378E9" w:rsidP="001123A0">
                  <w:pPr>
                    <w:jc w:val="center"/>
                  </w:pPr>
                </w:p>
                <w:p w:rsidR="006378E9" w:rsidRDefault="006378E9" w:rsidP="001123A0">
                  <w:pPr>
                    <w:jc w:val="center"/>
                  </w:pPr>
                  <w:r>
                    <w:t>ΤΣΙΚΑΛΑΚΗ  ΚΥΡΙΑΚΗ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6378E9" w:rsidRPr="00A14716" w:rsidRDefault="006378E9" w:rsidP="00A14716">
      <w:pPr>
        <w:spacing w:after="120"/>
        <w:ind w:left="1702"/>
        <w:jc w:val="both"/>
        <w:rPr>
          <w:b/>
        </w:rPr>
      </w:pPr>
    </w:p>
    <w:sectPr w:rsidR="006378E9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D3012"/>
    <w:rsid w:val="000D607A"/>
    <w:rsid w:val="000F56A7"/>
    <w:rsid w:val="00102D07"/>
    <w:rsid w:val="001123A0"/>
    <w:rsid w:val="001628C7"/>
    <w:rsid w:val="001639A1"/>
    <w:rsid w:val="001D4238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701FFE"/>
    <w:rsid w:val="00722F91"/>
    <w:rsid w:val="007313A8"/>
    <w:rsid w:val="007415B9"/>
    <w:rsid w:val="007D3797"/>
    <w:rsid w:val="007E2B13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11803"/>
    <w:rsid w:val="00B44EC4"/>
    <w:rsid w:val="00B6209F"/>
    <w:rsid w:val="00B62B18"/>
    <w:rsid w:val="00B91C78"/>
    <w:rsid w:val="00C0349E"/>
    <w:rsid w:val="00C32BB8"/>
    <w:rsid w:val="00C637BC"/>
    <w:rsid w:val="00C857B9"/>
    <w:rsid w:val="00D11EF7"/>
    <w:rsid w:val="00D16FD6"/>
    <w:rsid w:val="00D452F3"/>
    <w:rsid w:val="00D713C9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186</Words>
  <Characters>1006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6</cp:revision>
  <cp:lastPrinted>2011-05-31T10:21:00Z</cp:lastPrinted>
  <dcterms:created xsi:type="dcterms:W3CDTF">2012-09-05T09:33:00Z</dcterms:created>
  <dcterms:modified xsi:type="dcterms:W3CDTF">2012-09-05T09:59:00Z</dcterms:modified>
</cp:coreProperties>
</file>