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04/09/2013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ΜΑΥΡΑΚΗ</w:t>
      </w:r>
      <w:bookmarkEnd w:id="1"/>
      <w:r>
        <w:t xml:space="preserve"> </w:t>
      </w:r>
      <w:bookmarkStart w:id="2" w:name="name"/>
      <w:r w:rsidRPr="006A1C11">
        <w:t>ΚΩΝΣΤΑΝΤΙΝΑ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ΘΕΟΦΙΛΟΣ</w:t>
      </w:r>
      <w:bookmarkEnd w:id="3"/>
      <w:r>
        <w:t xml:space="preserve">), κλάδου </w:t>
      </w:r>
      <w:bookmarkStart w:id="4" w:name="klados"/>
      <w:r w:rsidRPr="006A1C11">
        <w:t>ΠΕ70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607315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Ε</w:t>
      </w:r>
      <w:r>
        <w:t xml:space="preserve"> και Μ.Κ.</w:t>
      </w:r>
      <w:r w:rsidRPr="006A1C11">
        <w:t xml:space="preserve"> 2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Δημοτικό Ηρακλείου 10ο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217 / 01-09-2005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05/09/2005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04/09/2013</w:t>
      </w:r>
      <w:r>
        <w:t xml:space="preserve"> είναι:</w:t>
      </w:r>
      <w:r w:rsidRPr="006A1C11">
        <w:t xml:space="preserve"> Έτη: 9   Μήνες: 6   Ημέρες: 25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