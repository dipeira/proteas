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2" w:type="dxa"/>
        <w:tblLayout w:type="fixed"/>
        <w:tblLook w:val="0000"/>
      </w:tblPr>
      <w:tblGrid>
        <w:gridCol w:w="5688"/>
        <w:gridCol w:w="4804"/>
      </w:tblGrid>
      <w:tr w:rsidR="00831DB7" w:rsidRPr="00C0349E">
        <w:trPr>
          <w:cantSplit/>
        </w:trPr>
        <w:tc>
          <w:tcPr>
            <w:tcW w:w="5688" w:type="dxa"/>
          </w:tcPr>
          <w:p w:rsidR="00831DB7" w:rsidRDefault="00831DB7" w:rsidP="00AB6B62">
            <w:pPr>
              <w:pStyle w:val="Heading5"/>
            </w:pPr>
          </w:p>
          <w:p w:rsidR="00831DB7" w:rsidRPr="00834AD7" w:rsidRDefault="00831DB7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Arial" w:hAnsi="Arial"/>
                <w:b/>
                <w:spacing w:val="20"/>
              </w:rPr>
            </w:pPr>
            <w:r w:rsidRPr="00422E46">
              <w:rPr>
                <w:rFonts w:ascii="Arial" w:hAnsi="Arial"/>
                <w:b/>
                <w:noProof/>
                <w:spacing w:val="20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5pt;height:40.5pt;visibility:visible">
                  <v:imagedata r:id="rId5" o:title=""/>
                </v:shape>
              </w:pict>
            </w:r>
          </w:p>
          <w:p w:rsidR="00831DB7" w:rsidRPr="00834AD7" w:rsidRDefault="00831DB7" w:rsidP="004C41C9">
            <w:pPr>
              <w:pStyle w:val="Heading5"/>
              <w:jc w:val="center"/>
              <w:rPr>
                <w:lang w:val="el-GR"/>
              </w:rPr>
            </w:pPr>
            <w:r w:rsidRPr="00834AD7">
              <w:rPr>
                <w:lang w:val="el-GR"/>
              </w:rPr>
              <w:t>ΕΛΛΗΝΙΚΗ ΔΗΜΟΚΡΑΤΙΑ</w:t>
            </w:r>
          </w:p>
          <w:p w:rsidR="00831DB7" w:rsidRPr="00834AD7" w:rsidRDefault="00831DB7" w:rsidP="007415B9">
            <w:pPr>
              <w:jc w:val="center"/>
              <w:rPr>
                <w:b/>
              </w:rPr>
            </w:pPr>
            <w:r w:rsidRPr="00834AD7">
              <w:rPr>
                <w:b/>
              </w:rPr>
              <w:t>ΥΠΟΥΡΓΕΙΟ ΠΑΙΔΕΙΑΣ</w:t>
            </w:r>
            <w:r w:rsidRPr="009440EE">
              <w:rPr>
                <w:b/>
              </w:rPr>
              <w:t xml:space="preserve"> &amp; </w:t>
            </w:r>
            <w:r>
              <w:rPr>
                <w:b/>
              </w:rPr>
              <w:t>ΘΡΗΣΚΕΥΜΑΤΩΝ</w:t>
            </w:r>
          </w:p>
          <w:p w:rsidR="00831DB7" w:rsidRPr="00834AD7" w:rsidRDefault="00831DB7" w:rsidP="004C41C9">
            <w:pPr>
              <w:jc w:val="center"/>
              <w:rPr>
                <w:rFonts w:ascii="Arial" w:hAnsi="Arial"/>
                <w:b/>
              </w:rPr>
            </w:pP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ΠΕΡΙΦΕΡΕΙΑΚΗ Δ/ΝΣΗ Π/ΘΜΙΑΣ</w:t>
            </w: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&amp; Δ/ΘΜΙΑΣ ΕΚΠ/ΣΗΣ ΚΡΗΤΗΣ</w:t>
            </w: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  <w:bCs/>
              </w:rPr>
              <w:t>Δ/ΝΣΗ Π/ΘΜΙΑΣ ΕΚΠ/ΣΗΣ ΗΡΑΚΛΕΙΟΥ</w:t>
            </w:r>
          </w:p>
          <w:p w:rsidR="00831DB7" w:rsidRPr="00834AD7" w:rsidRDefault="00831DB7" w:rsidP="004C41C9">
            <w:pPr>
              <w:jc w:val="center"/>
              <w:rPr>
                <w:rFonts w:ascii="Arial" w:hAnsi="Arial"/>
                <w:b/>
              </w:rPr>
            </w:pPr>
            <w:r w:rsidRPr="00834AD7">
              <w:rPr>
                <w:b/>
                <w:bCs/>
              </w:rPr>
              <w:t>ΤΜΗΜΑ ΔΙΟΙΚΗΤΙΚΩΝ ΘΕΜΑΤΩΝ</w:t>
            </w:r>
          </w:p>
          <w:p w:rsidR="00831DB7" w:rsidRPr="00834AD7" w:rsidRDefault="00831DB7" w:rsidP="004C41C9">
            <w:pPr>
              <w:rPr>
                <w:rFonts w:ascii="Arial" w:hAnsi="Arial"/>
                <w:b/>
              </w:rPr>
            </w:pPr>
          </w:p>
          <w:p w:rsidR="00831DB7" w:rsidRPr="007D2DB5" w:rsidRDefault="00831DB7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Πληροφορίες: Βούλα Καμπιτάκη</w:t>
            </w:r>
          </w:p>
          <w:p w:rsidR="00831DB7" w:rsidRPr="004C41C9" w:rsidRDefault="00831DB7" w:rsidP="004C41C9">
            <w:pPr>
              <w:jc w:val="both"/>
              <w:rPr>
                <w:sz w:val="28"/>
                <w:szCs w:val="28"/>
              </w:rPr>
            </w:pPr>
            <w:r w:rsidRPr="004C41C9">
              <w:rPr>
                <w:sz w:val="28"/>
                <w:szCs w:val="28"/>
                <w:lang w:val="en-US"/>
              </w:rPr>
              <w:t>T</w:t>
            </w:r>
            <w:r w:rsidRPr="004C41C9">
              <w:rPr>
                <w:sz w:val="28"/>
                <w:szCs w:val="28"/>
              </w:rPr>
              <w:t xml:space="preserve">αχ. Δ/νση </w:t>
            </w:r>
            <w:r w:rsidRPr="004C41C9">
              <w:rPr>
                <w:sz w:val="28"/>
                <w:szCs w:val="28"/>
              </w:rPr>
              <w:tab/>
              <w:t xml:space="preserve"> : Μεταξοχωρίου 15 </w:t>
            </w:r>
            <w:r w:rsidRPr="004C41C9">
              <w:rPr>
                <w:sz w:val="28"/>
                <w:szCs w:val="28"/>
              </w:rPr>
              <w:tab/>
            </w:r>
          </w:p>
          <w:p w:rsidR="00831DB7" w:rsidRPr="004C41C9" w:rsidRDefault="00831DB7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Ταχ. Κώδικα : 713 04 Ηράκλειο</w:t>
            </w:r>
            <w:r>
              <w:rPr>
                <w:sz w:val="28"/>
                <w:szCs w:val="28"/>
              </w:rPr>
              <w:tab/>
            </w:r>
            <w:r w:rsidRPr="004C41C9">
              <w:rPr>
                <w:sz w:val="28"/>
                <w:szCs w:val="28"/>
              </w:rPr>
              <w:tab/>
              <w:t xml:space="preserve">          </w:t>
            </w:r>
          </w:p>
          <w:p w:rsidR="00831DB7" w:rsidRPr="004C41C9" w:rsidRDefault="00831DB7" w:rsidP="004C41C9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</w:rPr>
              <w:t>Τηλέφωνο</w:t>
            </w:r>
            <w:r w:rsidRPr="004C41C9">
              <w:rPr>
                <w:sz w:val="28"/>
                <w:szCs w:val="28"/>
                <w:lang w:val="de-DE"/>
              </w:rPr>
              <w:t xml:space="preserve">     : 2810-5293</w:t>
            </w:r>
            <w:r>
              <w:rPr>
                <w:sz w:val="28"/>
                <w:szCs w:val="28"/>
              </w:rPr>
              <w:t>34</w:t>
            </w:r>
            <w:r w:rsidRPr="004C41C9">
              <w:rPr>
                <w:sz w:val="28"/>
                <w:szCs w:val="28"/>
                <w:lang w:val="de-DE"/>
              </w:rPr>
              <w:tab/>
              <w:t xml:space="preserve">           </w:t>
            </w:r>
          </w:p>
          <w:p w:rsidR="00831DB7" w:rsidRPr="004C41C9" w:rsidRDefault="00831DB7" w:rsidP="004C41C9">
            <w:pPr>
              <w:rPr>
                <w:sz w:val="28"/>
                <w:szCs w:val="28"/>
                <w:lang w:val="de-DE"/>
              </w:rPr>
            </w:pPr>
            <w:r w:rsidRPr="004C41C9">
              <w:rPr>
                <w:sz w:val="28"/>
                <w:szCs w:val="28"/>
                <w:lang w:val="de-DE"/>
              </w:rPr>
              <w:t xml:space="preserve">E-mail            : </w:t>
            </w:r>
            <w:hyperlink r:id="rId6" w:history="1">
              <w:r w:rsidRPr="004C41C9">
                <w:rPr>
                  <w:rStyle w:val="Hyperlink"/>
                  <w:sz w:val="28"/>
                  <w:szCs w:val="28"/>
                  <w:lang w:val="de-DE"/>
                </w:rPr>
                <w:t>mail@dipe.ira.sch.gr</w:t>
              </w:r>
            </w:hyperlink>
            <w:r w:rsidRPr="004C41C9">
              <w:rPr>
                <w:sz w:val="28"/>
                <w:szCs w:val="28"/>
                <w:lang w:val="de-DE"/>
              </w:rPr>
              <w:t xml:space="preserve">                                  </w:t>
            </w:r>
          </w:p>
          <w:p w:rsidR="00831DB7" w:rsidRDefault="00831DB7" w:rsidP="004C41C9">
            <w:pPr>
              <w:jc w:val="both"/>
              <w:rPr>
                <w:rFonts w:ascii="Arial" w:hAnsi="Arial"/>
                <w:b/>
              </w:rPr>
            </w:pPr>
            <w:r w:rsidRPr="004C41C9">
              <w:rPr>
                <w:sz w:val="28"/>
                <w:szCs w:val="28"/>
                <w:lang w:val="en-US"/>
              </w:rPr>
              <w:t>Fax</w:t>
            </w:r>
            <w:r>
              <w:rPr>
                <w:sz w:val="28"/>
                <w:szCs w:val="28"/>
              </w:rPr>
              <w:t xml:space="preserve">                  </w:t>
            </w:r>
            <w:r w:rsidRPr="004C41C9">
              <w:rPr>
                <w:sz w:val="28"/>
                <w:szCs w:val="28"/>
              </w:rPr>
              <w:t>: 2810 - 372644</w:t>
            </w:r>
            <w:r w:rsidRPr="00834AD7">
              <w:t xml:space="preserve">                                             </w:t>
            </w:r>
          </w:p>
        </w:tc>
        <w:tc>
          <w:tcPr>
            <w:tcW w:w="4804" w:type="dxa"/>
          </w:tcPr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4C41C9" w:rsidRDefault="00831DB7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Ηράκλειο,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date"/>
            <w:r>
              <w:rPr>
                <w:rFonts w:ascii="Arial" w:hAnsi="Arial" w:cs="Arial"/>
                <w:b/>
                <w:bCs/>
                <w:lang w:val="en-US"/>
              </w:rPr>
              <w:t>14/04/2014</w:t>
            </w:r>
            <w:bookmarkEnd w:id="0"/>
          </w:p>
          <w:p w:rsidR="00831DB7" w:rsidRPr="000F56A7" w:rsidRDefault="00831DB7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Αριθ. Πρωτ.</w:t>
            </w:r>
            <w:r w:rsidRPr="00EC5AA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tabs>
                <w:tab w:val="left" w:pos="822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 xml:space="preserve">  </w:t>
            </w:r>
          </w:p>
          <w:p w:rsidR="00831DB7" w:rsidRPr="000F56A7" w:rsidRDefault="00831DB7" w:rsidP="00AB6B62">
            <w:pPr>
              <w:tabs>
                <w:tab w:val="left" w:pos="867"/>
              </w:tabs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:rsidR="00831DB7" w:rsidRDefault="00831DB7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831DB7" w:rsidRDefault="00831DB7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  <w:rPr>
          <w:b/>
          <w:szCs w:val="20"/>
        </w:rPr>
      </w:pPr>
      <w:r w:rsidRPr="00674121">
        <w:tab/>
      </w:r>
      <w:r w:rsidRPr="00674121">
        <w:tab/>
      </w:r>
      <w:r w:rsidRPr="00674121">
        <w:tab/>
      </w:r>
      <w:r w:rsidRPr="00674121">
        <w:tab/>
      </w:r>
    </w:p>
    <w:p w:rsidR="00831DB7" w:rsidRPr="009E634C" w:rsidRDefault="00831DB7" w:rsidP="009E634C">
      <w:r>
        <w:rPr>
          <w:lang w:val="de-DE"/>
        </w:rPr>
        <w:t xml:space="preserve">                         </w:t>
      </w:r>
    </w:p>
    <w:p w:rsidR="00831DB7" w:rsidRDefault="00831DB7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ΒΕΒΑΙΩΣΗ ΥΠΗΡΕΣΙΑΚΗΣ ΚΑΤΑΣΤΑΣΗΣ</w:t>
      </w:r>
    </w:p>
    <w:p w:rsidR="00831DB7" w:rsidRPr="009E634C" w:rsidRDefault="00831DB7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</w:p>
    <w:p w:rsidR="00831DB7" w:rsidRDefault="00831DB7" w:rsidP="001123A0">
      <w:pPr>
        <w:tabs>
          <w:tab w:val="left" w:pos="6804"/>
        </w:tabs>
        <w:spacing w:line="360" w:lineRule="auto"/>
        <w:ind w:firstLine="540"/>
        <w:jc w:val="both"/>
        <w:rPr>
          <w:sz w:val="6"/>
        </w:rPr>
      </w:pPr>
    </w:p>
    <w:p w:rsidR="00831DB7" w:rsidRDefault="00831DB7" w:rsidP="001123A0">
      <w:pPr>
        <w:tabs>
          <w:tab w:val="left" w:pos="0"/>
        </w:tabs>
        <w:spacing w:line="360" w:lineRule="auto"/>
        <w:ind w:firstLine="540"/>
        <w:jc w:val="both"/>
      </w:pPr>
      <w:r>
        <w:t>Βεβαιώνεται, με βάση τα στοιχεία της υπηρεσίας μας, ότι ο</w:t>
      </w:r>
      <w:r w:rsidRPr="002908F7">
        <w:t>/</w:t>
      </w:r>
      <w:r>
        <w:t xml:space="preserve">η εκπαιδευτικός </w:t>
      </w:r>
      <w:bookmarkStart w:id="1" w:name="surname"/>
      <w:r w:rsidRPr="006A1C11">
        <w:t>ΤΕΡΖΑΚΗ</w:t>
      </w:r>
      <w:bookmarkEnd w:id="1"/>
      <w:r>
        <w:t xml:space="preserve"> </w:t>
      </w:r>
      <w:bookmarkStart w:id="2" w:name="name"/>
      <w:r w:rsidRPr="006A1C11">
        <w:t>ΕΙΡΗΝΗ</w:t>
      </w:r>
      <w:bookmarkEnd w:id="2"/>
      <w:r w:rsidRPr="00EC0050">
        <w:t xml:space="preserve"> (</w:t>
      </w:r>
      <w:r>
        <w:t xml:space="preserve">ον. πατρός: </w:t>
      </w:r>
      <w:bookmarkStart w:id="3" w:name="patrwnymo"/>
      <w:r w:rsidRPr="006A1C11">
        <w:t>ΚΩΝΣΤΑΝΤΙΝΟΣ</w:t>
      </w:r>
      <w:bookmarkEnd w:id="3"/>
      <w:r>
        <w:t xml:space="preserve">), κλάδου </w:t>
      </w:r>
      <w:bookmarkStart w:id="4" w:name="klados"/>
      <w:r w:rsidRPr="006A1C11">
        <w:t>ΠΕ60</w:t>
      </w:r>
      <w:bookmarkEnd w:id="4"/>
      <w:r>
        <w:rPr>
          <w:b/>
        </w:rPr>
        <w:t xml:space="preserve"> </w:t>
      </w:r>
      <w:r w:rsidRPr="00E1748F">
        <w:t>με</w:t>
      </w:r>
      <w:r w:rsidRPr="002908F7">
        <w:t xml:space="preserve"> Α.Μ. </w:t>
      </w:r>
      <w:bookmarkStart w:id="5" w:name="am"/>
      <w:r w:rsidRPr="006A1C11">
        <w:t>566644</w:t>
      </w:r>
      <w:bookmarkEnd w:id="5"/>
      <w:r>
        <w:rPr>
          <w:b/>
        </w:rPr>
        <w:t>,</w:t>
      </w:r>
      <w:r>
        <w:t xml:space="preserve"> είναι τακτικός δημόσιος υπάλληλος Π.Ε. κατηγορίας, με βαθμό</w:t>
      </w:r>
      <w:r w:rsidRPr="006A1C11">
        <w:t xml:space="preserve"> Β</w:t>
      </w:r>
      <w:r>
        <w:t xml:space="preserve"> και Μ.Κ.</w:t>
      </w:r>
      <w:r w:rsidRPr="006A1C11">
        <w:t xml:space="preserve"> 1</w:t>
      </w:r>
      <w:r>
        <w:rPr>
          <w:b/>
        </w:rPr>
        <w:t xml:space="preserve"> </w:t>
      </w:r>
      <w:r>
        <w:t>με Σχ. Οργανικής:</w:t>
      </w:r>
      <w:r w:rsidRPr="00D713C9">
        <w:t xml:space="preserve"> Νηπιαγωγείο Ηρακλείου 48ο</w:t>
      </w:r>
      <w:r>
        <w:t xml:space="preserve">, έχει τις ακόλουθες μεταβολές: </w:t>
      </w:r>
    </w:p>
    <w:p w:rsidR="00831DB7" w:rsidRPr="00D713C9" w:rsidRDefault="00831DB7" w:rsidP="001123A0">
      <w:pPr>
        <w:tabs>
          <w:tab w:val="left" w:pos="0"/>
        </w:tabs>
        <w:spacing w:line="360" w:lineRule="auto"/>
        <w:ind w:firstLine="540"/>
        <w:jc w:val="both"/>
      </w:pPr>
      <w:r>
        <w:t>Διορίστηκε με το αριθμ. Φ.Ε.Κ.:</w:t>
      </w:r>
      <w:r w:rsidRPr="006A1C11">
        <w:t xml:space="preserve"> 161 / 03-09-1990</w:t>
      </w:r>
    </w:p>
    <w:p w:rsidR="00831DB7" w:rsidRPr="00D713C9" w:rsidRDefault="00831DB7" w:rsidP="001123A0">
      <w:pPr>
        <w:tabs>
          <w:tab w:val="left" w:pos="0"/>
        </w:tabs>
        <w:spacing w:line="360" w:lineRule="auto"/>
        <w:ind w:firstLine="540"/>
        <w:jc w:val="both"/>
        <w:rPr>
          <w:b/>
        </w:rPr>
      </w:pPr>
      <w:r>
        <w:t>Ανέλαβε υπηρεσία στις:</w:t>
      </w:r>
      <w:r w:rsidRPr="006A1C11">
        <w:t xml:space="preserve"> 05/09/1990</w:t>
      </w:r>
    </w:p>
    <w:p w:rsidR="00831DB7" w:rsidRPr="00D713C9" w:rsidRDefault="00831DB7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  <w:r>
        <w:t>Ο συνολικός χρόνος υπηρεσίας της, έως τις</w:t>
      </w:r>
      <w:r w:rsidRPr="006A1C11">
        <w:t xml:space="preserve"> 14/04/2014</w:t>
      </w:r>
      <w:r>
        <w:t xml:space="preserve"> είναι:</w:t>
      </w:r>
      <w:r w:rsidRPr="006A1C11">
        <w:t xml:space="preserve"> Έτη: 25   Μήνες: 1   Ημέρες: 21</w:t>
      </w:r>
    </w:p>
    <w:p w:rsidR="00831DB7" w:rsidRPr="004C41C9" w:rsidRDefault="00831DB7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</w:p>
    <w:p w:rsidR="00831DB7" w:rsidRDefault="00831DB7" w:rsidP="00DF3509">
      <w:pPr>
        <w:tabs>
          <w:tab w:val="left" w:pos="0"/>
        </w:tabs>
        <w:spacing w:line="360" w:lineRule="auto"/>
        <w:jc w:val="both"/>
        <w:rPr>
          <w:rFonts w:cs="Arial"/>
          <w:spacing w:val="60"/>
          <w:sz w:val="32"/>
        </w:rPr>
      </w:pPr>
      <w:r>
        <w:t>Η βεβαίωση αυτή χορηγείται μετά από αίτηση του ενδιαφερόμενου για κάθε νόμιμη χρήση.</w:t>
      </w:r>
    </w:p>
    <w:p w:rsidR="00831DB7" w:rsidRDefault="00831DB7" w:rsidP="001123A0">
      <w:pPr>
        <w:tabs>
          <w:tab w:val="left" w:pos="0"/>
        </w:tabs>
        <w:spacing w:line="360" w:lineRule="auto"/>
        <w:jc w:val="both"/>
        <w:rPr>
          <w:rFonts w:cs="Arial"/>
        </w:rPr>
      </w:pPr>
      <w:r>
        <w:rPr>
          <w:rFonts w:cs="Arial"/>
          <w:spacing w:val="60"/>
          <w:sz w:val="32"/>
        </w:rPr>
        <w:tab/>
        <w:t xml:space="preserve">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sz w:val="22"/>
        </w:rPr>
        <w:t xml:space="preserve">        </w:t>
      </w:r>
    </w:p>
    <w:p w:rsidR="00831DB7" w:rsidRDefault="00831DB7" w:rsidP="001123A0">
      <w:pPr>
        <w:tabs>
          <w:tab w:val="left" w:pos="6804"/>
        </w:tabs>
        <w:spacing w:line="360" w:lineRule="auto"/>
        <w:ind w:left="5103" w:hanging="5103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2pt;margin-top:7pt;width:243pt;height:105.9pt;z-index:251658240" stroked="f">
            <v:textbox>
              <w:txbxContent>
                <w:p w:rsidR="00831DB7" w:rsidRDefault="00831DB7" w:rsidP="001123A0">
                  <w:pPr>
                    <w:jc w:val="center"/>
                  </w:pPr>
                  <w:r>
                    <w:t>Η Δ/ντρια Π.Ε. Ηρακλείου</w:t>
                  </w: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Pr="007D2DB5" w:rsidRDefault="00831DB7" w:rsidP="001123A0">
                  <w:pPr>
                    <w:jc w:val="center"/>
                    <w:rPr>
                      <w:lang w:val="en-US"/>
                    </w:rPr>
                  </w:pPr>
                  <w:r>
                    <w:t xml:space="preserve">ΚΥΡΙΑΚΗ 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ΤΣΙΚΑΛΑΚΗ</w:t>
                  </w:r>
                </w:p>
              </w:txbxContent>
            </v:textbox>
          </v:shape>
        </w:pict>
      </w:r>
      <w:r>
        <w:tab/>
        <w:t xml:space="preserve">                   </w:t>
      </w:r>
    </w:p>
    <w:p w:rsidR="00831DB7" w:rsidRPr="00A14716" w:rsidRDefault="00831DB7" w:rsidP="00A14716">
      <w:pPr>
        <w:spacing w:after="120"/>
        <w:ind w:left="1702"/>
        <w:jc w:val="both"/>
        <w:rPr>
          <w:b/>
        </w:rPr>
      </w:pPr>
    </w:p>
    <w:sectPr w:rsidR="00831DB7" w:rsidRPr="00A14716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309C"/>
    <w:rsid w:val="00027AE7"/>
    <w:rsid w:val="00043318"/>
    <w:rsid w:val="00070B21"/>
    <w:rsid w:val="000B61A0"/>
    <w:rsid w:val="000D3012"/>
    <w:rsid w:val="000D607A"/>
    <w:rsid w:val="000F56A7"/>
    <w:rsid w:val="00102D07"/>
    <w:rsid w:val="001123A0"/>
    <w:rsid w:val="001628C7"/>
    <w:rsid w:val="001639A1"/>
    <w:rsid w:val="001D4238"/>
    <w:rsid w:val="00201CF2"/>
    <w:rsid w:val="00217DC1"/>
    <w:rsid w:val="002908F7"/>
    <w:rsid w:val="00294FD6"/>
    <w:rsid w:val="002B66CC"/>
    <w:rsid w:val="002D1442"/>
    <w:rsid w:val="002E7C01"/>
    <w:rsid w:val="002F266E"/>
    <w:rsid w:val="00300C11"/>
    <w:rsid w:val="00302D96"/>
    <w:rsid w:val="003106A6"/>
    <w:rsid w:val="0032019E"/>
    <w:rsid w:val="00405AE3"/>
    <w:rsid w:val="00422E46"/>
    <w:rsid w:val="004742A1"/>
    <w:rsid w:val="00491A5F"/>
    <w:rsid w:val="004C41C9"/>
    <w:rsid w:val="004E036E"/>
    <w:rsid w:val="00514F43"/>
    <w:rsid w:val="00534E52"/>
    <w:rsid w:val="005C3CB2"/>
    <w:rsid w:val="005E5D5C"/>
    <w:rsid w:val="00621F9B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6E4DD1"/>
    <w:rsid w:val="00701FFE"/>
    <w:rsid w:val="00722F91"/>
    <w:rsid w:val="007313A8"/>
    <w:rsid w:val="007415B9"/>
    <w:rsid w:val="007D2DB5"/>
    <w:rsid w:val="007D3797"/>
    <w:rsid w:val="007E2B13"/>
    <w:rsid w:val="00831DB7"/>
    <w:rsid w:val="00834AD7"/>
    <w:rsid w:val="00890864"/>
    <w:rsid w:val="008A0449"/>
    <w:rsid w:val="008A1039"/>
    <w:rsid w:val="009440EE"/>
    <w:rsid w:val="0096391F"/>
    <w:rsid w:val="009E634C"/>
    <w:rsid w:val="009F495F"/>
    <w:rsid w:val="00A03B77"/>
    <w:rsid w:val="00A14716"/>
    <w:rsid w:val="00A757C9"/>
    <w:rsid w:val="00A81843"/>
    <w:rsid w:val="00AB6B62"/>
    <w:rsid w:val="00AC2DB4"/>
    <w:rsid w:val="00B06EA2"/>
    <w:rsid w:val="00B11803"/>
    <w:rsid w:val="00B44EC4"/>
    <w:rsid w:val="00B6209F"/>
    <w:rsid w:val="00B62B18"/>
    <w:rsid w:val="00B91C78"/>
    <w:rsid w:val="00C0349E"/>
    <w:rsid w:val="00C32BB8"/>
    <w:rsid w:val="00C637BC"/>
    <w:rsid w:val="00C857B9"/>
    <w:rsid w:val="00D11EF7"/>
    <w:rsid w:val="00D16FD6"/>
    <w:rsid w:val="00D452F3"/>
    <w:rsid w:val="00D713C9"/>
    <w:rsid w:val="00DA146B"/>
    <w:rsid w:val="00DB4E5D"/>
    <w:rsid w:val="00DD6E9C"/>
    <w:rsid w:val="00DE142D"/>
    <w:rsid w:val="00DF3509"/>
    <w:rsid w:val="00E1748F"/>
    <w:rsid w:val="00EC0050"/>
    <w:rsid w:val="00EC5AAC"/>
    <w:rsid w:val="00EE309C"/>
    <w:rsid w:val="00F70C2E"/>
    <w:rsid w:val="00F96F92"/>
    <w:rsid w:val="00FF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186</Words>
  <Characters>1010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administrator</cp:lastModifiedBy>
  <cp:revision>7</cp:revision>
  <cp:lastPrinted>2011-05-31T10:21:00Z</cp:lastPrinted>
  <dcterms:created xsi:type="dcterms:W3CDTF">2012-09-05T09:33:00Z</dcterms:created>
  <dcterms:modified xsi:type="dcterms:W3CDTF">2013-07-15T07:45:00Z</dcterms:modified>
</cp:coreProperties>
</file>